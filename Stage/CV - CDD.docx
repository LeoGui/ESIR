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EB631C" w14:textId="110F1C22" w:rsidR="00F93E26" w:rsidRDefault="00587209" w:rsidP="00E76932">
      <w:pPr>
        <w:jc w:val="both"/>
        <w:sectPr w:rsidR="00F93E26" w:rsidSect="003B39A5">
          <w:pgSz w:w="11900" w:h="16840"/>
          <w:pgMar w:top="1417" w:right="1417" w:bottom="1417" w:left="1417" w:header="0" w:footer="708" w:gutter="0"/>
          <w:cols w:num="2"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62336" behindDoc="0" locked="1" layoutInCell="1" allowOverlap="1" wp14:anchorId="0BB708EA" wp14:editId="7A850A15">
            <wp:simplePos x="0" y="0"/>
            <wp:positionH relativeFrom="column">
              <wp:posOffset>-612775</wp:posOffset>
            </wp:positionH>
            <wp:positionV relativeFrom="paragraph">
              <wp:posOffset>-485140</wp:posOffset>
            </wp:positionV>
            <wp:extent cx="1075055" cy="1506220"/>
            <wp:effectExtent l="19050" t="19050" r="10795" b="1778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 CV.png"/>
                    <pic:cNvPicPr/>
                  </pic:nvPicPr>
                  <pic:blipFill rotWithShape="1">
                    <a:blip r:embed="rId8"/>
                    <a:srcRect r="61713" b="4722"/>
                    <a:stretch/>
                  </pic:blipFill>
                  <pic:spPr bwMode="auto">
                    <a:xfrm>
                      <a:off x="0" y="0"/>
                      <a:ext cx="1075055" cy="15062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91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C5D31" wp14:editId="6B272551">
                <wp:simplePos x="0" y="0"/>
                <wp:positionH relativeFrom="column">
                  <wp:posOffset>838835</wp:posOffset>
                </wp:positionH>
                <wp:positionV relativeFrom="paragraph">
                  <wp:posOffset>-950595</wp:posOffset>
                </wp:positionV>
                <wp:extent cx="77470" cy="10655300"/>
                <wp:effectExtent l="19050" t="19050" r="36830" b="12700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" cy="10655300"/>
                        </a:xfrm>
                        <a:prstGeom prst="line">
                          <a:avLst/>
                        </a:prstGeom>
                        <a:ln w="31750" cap="rnd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  <a:rou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E7F13" id="Connecteur droit 9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05pt,-74.85pt" to="72.1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" strokecolor="#bfbfbf [2412]" strokeweight="2.5pt">
                <v:stroke dashstyle="1 1" endcap="round"/>
              </v:line>
            </w:pict>
          </mc:Fallback>
        </mc:AlternateContent>
      </w:r>
      <w:r w:rsidR="00D0757E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06A7D2" wp14:editId="6EA37D69">
                <wp:simplePos x="0" y="0"/>
                <wp:positionH relativeFrom="column">
                  <wp:posOffset>-899795</wp:posOffset>
                </wp:positionH>
                <wp:positionV relativeFrom="paragraph">
                  <wp:posOffset>287231</wp:posOffset>
                </wp:positionV>
                <wp:extent cx="1767840" cy="9499145"/>
                <wp:effectExtent l="0" t="0" r="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9499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3C127" id="Rectangle 91" o:spid="_x0000_s1026" style="position:absolute;margin-left:-70.85pt;margin-top:22.6pt;width:139.2pt;height:747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" filled="f" stroked="f"/>
            </w:pict>
          </mc:Fallback>
        </mc:AlternateContent>
      </w:r>
      <w:r w:rsidR="003B39A5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38352A9" wp14:editId="0DC13319">
                <wp:simplePos x="0" y="0"/>
                <wp:positionH relativeFrom="column">
                  <wp:posOffset>976630</wp:posOffset>
                </wp:positionH>
                <wp:positionV relativeFrom="page">
                  <wp:posOffset>266700</wp:posOffset>
                </wp:positionV>
                <wp:extent cx="1962150" cy="835025"/>
                <wp:effectExtent l="0" t="0" r="0" b="3175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83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AFBEC" w14:textId="77777777" w:rsidR="00533C46" w:rsidRPr="00D0757E" w:rsidRDefault="007624E6" w:rsidP="00E76932">
                            <w:pPr>
                              <w:pStyle w:val="Textedebulles"/>
                              <w:spacing w:line="540" w:lineRule="exact"/>
                              <w:rPr>
                                <w:rFonts w:ascii="Corbel" w:hAnsi="Corbel" w:cs="SegoePro-Light"/>
                                <w:b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757E">
                              <w:rPr>
                                <w:rFonts w:ascii="Corbel" w:hAnsi="Corbel" w:cs="SegoePro-Light"/>
                                <w:b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GUILPAIN</w:t>
                            </w:r>
                          </w:p>
                          <w:p w14:paraId="6FFF81C5" w14:textId="77777777" w:rsidR="007624E6" w:rsidRPr="00D0757E" w:rsidRDefault="007624E6" w:rsidP="00E76932">
                            <w:pPr>
                              <w:pStyle w:val="Textedebulles"/>
                              <w:spacing w:line="540" w:lineRule="exact"/>
                              <w:rPr>
                                <w:rFonts w:ascii="Corbel" w:hAnsi="Corbel" w:cs="SegoePro-Light"/>
                                <w:b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757E">
                              <w:rPr>
                                <w:rFonts w:ascii="Corbel" w:hAnsi="Corbel" w:cs="SegoePro-Light"/>
                                <w:b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Léo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352A9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76.9pt;margin-top:21pt;width:154.5pt;height:6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" filled="f" stroked="f">
                <v:textbox>
                  <w:txbxContent>
                    <w:p w14:paraId="54DAFBEC" w14:textId="77777777" w:rsidR="00533C46" w:rsidRPr="00D0757E" w:rsidRDefault="007624E6" w:rsidP="00E76932">
                      <w:pPr>
                        <w:pStyle w:val="Textedebulles"/>
                        <w:spacing w:line="540" w:lineRule="exact"/>
                        <w:rPr>
                          <w:rFonts w:ascii="Corbel" w:hAnsi="Corbel" w:cs="SegoePro-Light"/>
                          <w:b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757E">
                        <w:rPr>
                          <w:rFonts w:ascii="Corbel" w:hAnsi="Corbel" w:cs="SegoePro-Light"/>
                          <w:b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GUILPAIN</w:t>
                      </w:r>
                    </w:p>
                    <w:p w14:paraId="6FFF81C5" w14:textId="77777777" w:rsidR="007624E6" w:rsidRPr="00D0757E" w:rsidRDefault="007624E6" w:rsidP="00E76932">
                      <w:pPr>
                        <w:pStyle w:val="Textedebulles"/>
                        <w:spacing w:line="540" w:lineRule="exact"/>
                        <w:rPr>
                          <w:rFonts w:ascii="Corbel" w:hAnsi="Corbel" w:cs="SegoePro-Light"/>
                          <w:b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757E">
                        <w:rPr>
                          <w:rFonts w:ascii="Corbel" w:hAnsi="Corbel" w:cs="SegoePro-Light"/>
                          <w:b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Léo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45931" w:rsidRPr="00945931">
        <w:t xml:space="preserve"> </w:t>
      </w:r>
    </w:p>
    <w:p w14:paraId="63461AE9" w14:textId="15DD70E1" w:rsidR="00AF7C19" w:rsidRDefault="003714BD" w:rsidP="0098177D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4CE546F" wp14:editId="5FA8A4C0">
                <wp:simplePos x="0" y="0"/>
                <wp:positionH relativeFrom="column">
                  <wp:posOffset>860425</wp:posOffset>
                </wp:positionH>
                <wp:positionV relativeFrom="paragraph">
                  <wp:posOffset>994410</wp:posOffset>
                </wp:positionV>
                <wp:extent cx="5791200" cy="2882265"/>
                <wp:effectExtent l="0" t="0" r="0" b="0"/>
                <wp:wrapThrough wrapText="bothSides">
                  <wp:wrapPolygon edited="0">
                    <wp:start x="0" y="0"/>
                    <wp:lineTo x="0" y="2712"/>
                    <wp:lineTo x="10800" y="4568"/>
                    <wp:lineTo x="10800" y="18274"/>
                    <wp:lineTo x="19042" y="20558"/>
                    <wp:lineTo x="19326" y="21414"/>
                    <wp:lineTo x="19397" y="21414"/>
                    <wp:lineTo x="20889" y="21414"/>
                    <wp:lineTo x="21103" y="20415"/>
                    <wp:lineTo x="10729" y="18274"/>
                    <wp:lineTo x="10800" y="4568"/>
                    <wp:lineTo x="21529" y="2712"/>
                    <wp:lineTo x="21529" y="0"/>
                    <wp:lineTo x="0" y="0"/>
                  </wp:wrapPolygon>
                </wp:wrapThrough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2882265"/>
                          <a:chOff x="-11818" y="-2367299"/>
                          <a:chExt cx="2782745" cy="2565736"/>
                        </a:xfrm>
                      </wpg:grpSpPr>
                      <wps:wsp>
                        <wps:cNvPr id="65" name="Zone de texte 65"/>
                        <wps:cNvSpPr txBox="1"/>
                        <wps:spPr>
                          <a:xfrm>
                            <a:off x="-11818" y="-2367299"/>
                            <a:ext cx="2782745" cy="327853"/>
                          </a:xfrm>
                          <a:prstGeom prst="rect">
                            <a:avLst/>
                          </a:prstGeom>
                          <a:solidFill>
                            <a:srgbClr val="1E8D82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9BC3AE" w14:textId="2BD75FED"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Formation</w:t>
                              </w:r>
                              <w:r w:rsidR="001A3471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</w:p>
                            <w:p w14:paraId="2AAEADF3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2213" y="52387"/>
                            <a:ext cx="22288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CE546F" id="Groupe 2" o:spid="_x0000_s1027" style="position:absolute;margin-left:67.75pt;margin-top:78.3pt;width:456pt;height:226.95pt;z-index:251666432;mso-width-relative:margin;mso-height-relative:margin" coordorigin="-118,-23672" coordsize="27827,256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">
                <v:shape id="Zone de texte 65" o:spid="_x0000_s1028" type="#_x0000_t202" style="position:absolute;left:-118;top:-23672;width:27827;height:3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" fillcolor="#1e8d82" stroked="f">
                  <v:textbox>
                    <w:txbxContent>
                      <w:p w14:paraId="189BC3AE" w14:textId="2BD75FED"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Formation</w:t>
                        </w:r>
                        <w:r w:rsidR="001A3471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</w:p>
                      <w:p w14:paraId="2AAEADF3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9" type="#_x0000_t75" style="position:absolute;left:24622;top:523;width:2228;height:1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">
                  <v:imagedata r:id="rId10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3DA29A3" wp14:editId="30DDBB97">
                <wp:simplePos x="0" y="0"/>
                <wp:positionH relativeFrom="column">
                  <wp:posOffset>883285</wp:posOffset>
                </wp:positionH>
                <wp:positionV relativeFrom="paragraph">
                  <wp:posOffset>4499610</wp:posOffset>
                </wp:positionV>
                <wp:extent cx="5775960" cy="317500"/>
                <wp:effectExtent l="0" t="0" r="0" b="6350"/>
                <wp:wrapThrough wrapText="bothSides">
                  <wp:wrapPolygon edited="0">
                    <wp:start x="0" y="0"/>
                    <wp:lineTo x="0" y="20736"/>
                    <wp:lineTo x="21515" y="20736"/>
                    <wp:lineTo x="21515" y="0"/>
                    <wp:lineTo x="0" y="0"/>
                  </wp:wrapPolygon>
                </wp:wrapThrough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5960" cy="317500"/>
                        </a:xfrm>
                        <a:prstGeom prst="rect">
                          <a:avLst/>
                        </a:prstGeom>
                        <a:solidFill>
                          <a:srgbClr val="11514B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9E763" w14:textId="51EFC36B" w:rsidR="00533C46" w:rsidRPr="008131F3" w:rsidRDefault="00533C46" w:rsidP="00BC5ADF">
                            <w:pPr>
                              <w:pStyle w:val="Paragraphestandard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31F3">
                              <w:rPr>
                                <w:rFonts w:ascii="Corbel" w:hAnsi="Corbel" w:cs="SegoePro-Light"/>
                                <w:b/>
                                <w:caps/>
                                <w:color w:val="FFFFFF" w:themeColor="background1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8131F3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xpérience</w:t>
                            </w:r>
                            <w:r w:rsidR="00D06F3C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8131F3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professionnelle</w:t>
                            </w:r>
                            <w:r w:rsidR="00D06F3C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  <w:p w14:paraId="087E8920" w14:textId="77777777" w:rsidR="00533C46" w:rsidRPr="00BC5ADF" w:rsidRDefault="00533C46">
                            <w:pPr>
                              <w:rPr>
                                <w:rFonts w:ascii="Verdana" w:hAnsi="Verdana"/>
                                <w:color w:val="FFFFFF" w:themeColor="background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A29A3" id="Zone de texte 18" o:spid="_x0000_s1030" type="#_x0000_t202" style="position:absolute;margin-left:69.55pt;margin-top:354.3pt;width:454.8pt;height: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" fillcolor="#11514b" stroked="f">
                <v:textbox>
                  <w:txbxContent>
                    <w:p w14:paraId="1F89E763" w14:textId="51EFC36B" w:rsidR="00533C46" w:rsidRPr="008131F3" w:rsidRDefault="00533C46" w:rsidP="00BC5ADF">
                      <w:pPr>
                        <w:pStyle w:val="Paragraphestandard"/>
                        <w:spacing w:after="113"/>
                        <w:jc w:val="center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31F3">
                        <w:rPr>
                          <w:rFonts w:ascii="Corbel" w:hAnsi="Corbel" w:cs="SegoePro-Light"/>
                          <w:b/>
                          <w:caps/>
                          <w:color w:val="FFFFFF" w:themeColor="background1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8131F3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xpérience</w:t>
                      </w:r>
                      <w:r w:rsidR="00D06F3C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8131F3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professionnelle</w:t>
                      </w:r>
                      <w:r w:rsidR="00D06F3C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  <w:p w14:paraId="087E8920" w14:textId="77777777" w:rsidR="00533C46" w:rsidRPr="00BC5ADF" w:rsidRDefault="00533C46">
                      <w:pPr>
                        <w:rPr>
                          <w:rFonts w:ascii="Verdana" w:hAnsi="Verdana"/>
                          <w:color w:val="FFFFFF" w:themeColor="background1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F52B9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00E3DB" wp14:editId="6B40294C">
                <wp:simplePos x="0" y="0"/>
                <wp:positionH relativeFrom="column">
                  <wp:posOffset>1136650</wp:posOffset>
                </wp:positionH>
                <wp:positionV relativeFrom="paragraph">
                  <wp:posOffset>4912995</wp:posOffset>
                </wp:positionV>
                <wp:extent cx="4505325" cy="1933575"/>
                <wp:effectExtent l="0" t="0" r="0" b="9525"/>
                <wp:wrapSquare wrapText="bothSides"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325" cy="193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06C06DA" w14:textId="6CA8AA87" w:rsidR="00533C46" w:rsidRPr="008A3DEF" w:rsidRDefault="003B39A5" w:rsidP="00F52B97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A3DEF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Juillet 2015</w:t>
                            </w:r>
                            <w:r w:rsidR="00533C46" w:rsidRPr="008A3DEF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8A3DEF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Août 2015</w:t>
                            </w:r>
                            <w:r w:rsidR="00533C46"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8A3DEF">
                              <w:rPr>
                                <w:rFonts w:ascii="Wingdings" w:hAnsi="Wingdings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</w:t>
                            </w:r>
                            <w:r w:rsidR="005531F2"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TMONT</w:t>
                            </w:r>
                            <w:r w:rsidR="001A3471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(Châteauroux)</w:t>
                            </w:r>
                            <w:r w:rsidR="00533C46"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8A3DEF">
                              <w:rPr>
                                <w:rFonts w:ascii="Wingdings" w:hAnsi="Wingdings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3DEF">
                              <w:rPr>
                                <w:rFonts w:ascii="Corbel" w:hAnsi="Corbel" w:cs="SegoePro-Italic"/>
                                <w:b/>
                                <w:i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Câbleur</w:t>
                            </w:r>
                          </w:p>
                          <w:p w14:paraId="7B4FD4D3" w14:textId="77777777" w:rsidR="00533C46" w:rsidRPr="008A3DEF" w:rsidRDefault="003B39A5" w:rsidP="00791F2D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A3DEF">
                              <w:rPr>
                                <w:rFonts w:ascii="Corbel" w:hAnsi="Corbel" w:cs="Corbel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Petite entreprise familiale (~6 </w:t>
                            </w:r>
                            <w:r w:rsidR="005531F2" w:rsidRPr="008A3DEF">
                              <w:rPr>
                                <w:rFonts w:ascii="Corbel" w:hAnsi="Corbel" w:cs="Corbel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personnes</w:t>
                            </w:r>
                            <w:r w:rsidRPr="008A3DEF">
                              <w:rPr>
                                <w:rFonts w:ascii="Corbel" w:hAnsi="Corbel" w:cs="Corbel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0A497C4" w14:textId="77777777" w:rsidR="00533C46" w:rsidRPr="008A3DEF" w:rsidRDefault="003B39A5" w:rsidP="00791F2D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A3DEF">
                              <w:rPr>
                                <w:rFonts w:ascii="Corbel" w:hAnsi="Corbel" w:cs="Corbel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Pose et câblage de différentes lampes</w:t>
                            </w:r>
                          </w:p>
                          <w:p w14:paraId="055F1073" w14:textId="77777777" w:rsidR="00533C46" w:rsidRPr="008A3DEF" w:rsidRDefault="003B39A5" w:rsidP="00791F2D">
                            <w:pPr>
                              <w:pStyle w:val="Textedebulles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A3DEF">
                              <w:rPr>
                                <w:rFonts w:ascii="Corbel" w:hAnsi="Corbel" w:cs="Corbel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Utilisation de différents matériels</w:t>
                            </w:r>
                            <w:r w:rsidR="005531F2" w:rsidRPr="008A3DEF">
                              <w:rPr>
                                <w:rFonts w:ascii="Corbel" w:hAnsi="Corbel" w:cs="Corbel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3DEF">
                              <w:rPr>
                                <w:rFonts w:ascii="Corbel" w:hAnsi="Corbel" w:cs="Corbel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(perceuses, visseuses,…) </w:t>
                            </w:r>
                          </w:p>
                          <w:p w14:paraId="2B06C1E1" w14:textId="77777777" w:rsidR="00533C46" w:rsidRPr="008A3DEF" w:rsidRDefault="00533C46" w:rsidP="002303A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</w:p>
                          <w:p w14:paraId="3D488DC2" w14:textId="6F4D0507" w:rsidR="00533C46" w:rsidRPr="008A3DEF" w:rsidRDefault="005531F2" w:rsidP="002303A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A3DEF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Juillet 2014</w:t>
                            </w:r>
                            <w:r w:rsidR="00533C46" w:rsidRPr="008A3DEF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8A3DEF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Août 2015</w:t>
                            </w:r>
                            <w:r w:rsidR="00533C46"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8A3DEF">
                              <w:rPr>
                                <w:rFonts w:ascii="Wingdings" w:hAnsi="Wingdings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COLAS</w:t>
                            </w:r>
                            <w:r w:rsidR="001A3471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(Châteauroux) </w:t>
                            </w:r>
                            <w:r w:rsidR="00533C46" w:rsidRPr="008A3DEF">
                              <w:rPr>
                                <w:rFonts w:ascii="Wingdings" w:hAnsi="Wingdings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3DEF">
                              <w:rPr>
                                <w:rFonts w:ascii="Corbel" w:hAnsi="Corbel" w:cs="SegoePro-Italic"/>
                                <w:b/>
                                <w:i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Manœuvre</w:t>
                            </w:r>
                          </w:p>
                          <w:p w14:paraId="23732E16" w14:textId="77777777" w:rsidR="00533C46" w:rsidRDefault="005531F2" w:rsidP="00791F2D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6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Firme internationale (~ 55 0000 personnes)</w:t>
                            </w:r>
                          </w:p>
                          <w:p w14:paraId="14BBB6F8" w14:textId="77777777" w:rsidR="00533C46" w:rsidRPr="002303A4" w:rsidRDefault="005531F2" w:rsidP="00791F2D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6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Conception de liants dans les cuves pour fabriquer le bitume</w:t>
                            </w:r>
                          </w:p>
                          <w:p w14:paraId="00670BAF" w14:textId="77777777" w:rsidR="00533C46" w:rsidRPr="002303A4" w:rsidRDefault="006D2443" w:rsidP="00791F2D">
                            <w:pPr>
                              <w:pStyle w:val="Textedebulles"/>
                              <w:numPr>
                                <w:ilvl w:val="1"/>
                                <w:numId w:val="36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Chargement du liant dans les </w:t>
                            </w:r>
                            <w:r w:rsidR="00F47BC2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camions citernes</w:t>
                            </w:r>
                          </w:p>
                          <w:p w14:paraId="0C37E5E9" w14:textId="77777777" w:rsidR="00533C46" w:rsidRDefault="00533C46" w:rsidP="002303A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</w:pPr>
                          </w:p>
                          <w:p w14:paraId="577BCB00" w14:textId="77777777" w:rsidR="00533C46" w:rsidRPr="004B60AA" w:rsidRDefault="00533C46" w:rsidP="002303A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ind w:left="170"/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0E3DB" id="Zone de texte 83" o:spid="_x0000_s1031" type="#_x0000_t202" style="position:absolute;margin-left:89.5pt;margin-top:386.85pt;width:354.75pt;height:15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" filled="f" stroked="f">
                <v:textbox>
                  <w:txbxContent>
                    <w:p w14:paraId="706C06DA" w14:textId="6CA8AA87" w:rsidR="00533C46" w:rsidRPr="008A3DEF" w:rsidRDefault="003B39A5" w:rsidP="00F52B97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8A3DEF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Juillet 2015</w:t>
                      </w:r>
                      <w:r w:rsidR="00533C46" w:rsidRPr="008A3DEF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 xml:space="preserve"> – </w:t>
                      </w:r>
                      <w:r w:rsidRPr="008A3DEF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Août 2015</w:t>
                      </w:r>
                      <w:r w:rsidR="00533C46"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="00533C46" w:rsidRPr="008A3DEF">
                        <w:rPr>
                          <w:rFonts w:ascii="Wingdings" w:hAnsi="Wingdings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</w:t>
                      </w:r>
                      <w:r w:rsidR="00533C46"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>A</w:t>
                      </w:r>
                      <w:r w:rsidR="005531F2"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>TMONT</w:t>
                      </w:r>
                      <w:r w:rsidR="001A3471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>(Châteauroux)</w:t>
                      </w:r>
                      <w:r w:rsidR="00533C46"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="00533C46" w:rsidRPr="008A3DEF">
                        <w:rPr>
                          <w:rFonts w:ascii="Wingdings" w:hAnsi="Wingdings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</w:t>
                      </w:r>
                      <w:r w:rsidR="00533C46"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Pr="008A3DEF">
                        <w:rPr>
                          <w:rFonts w:ascii="Corbel" w:hAnsi="Corbel" w:cs="SegoePro-Italic"/>
                          <w:b/>
                          <w:iCs/>
                          <w:color w:val="808080" w:themeColor="background1" w:themeShade="80"/>
                          <w:sz w:val="24"/>
                          <w:szCs w:val="24"/>
                        </w:rPr>
                        <w:t>Câbleur</w:t>
                      </w:r>
                    </w:p>
                    <w:p w14:paraId="7B4FD4D3" w14:textId="77777777" w:rsidR="00533C46" w:rsidRPr="008A3DEF" w:rsidRDefault="003B39A5" w:rsidP="00791F2D">
                      <w:pPr>
                        <w:pStyle w:val="Textedebulles"/>
                        <w:widowControl w:val="0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8A3DEF">
                        <w:rPr>
                          <w:rFonts w:ascii="Corbel" w:hAnsi="Corbel" w:cs="Corbel"/>
                          <w:color w:val="808080" w:themeColor="background1" w:themeShade="80"/>
                          <w:sz w:val="24"/>
                          <w:szCs w:val="24"/>
                        </w:rPr>
                        <w:t xml:space="preserve">Petite entreprise familiale (~6 </w:t>
                      </w:r>
                      <w:r w:rsidR="005531F2" w:rsidRPr="008A3DEF">
                        <w:rPr>
                          <w:rFonts w:ascii="Corbel" w:hAnsi="Corbel" w:cs="Corbel"/>
                          <w:color w:val="808080" w:themeColor="background1" w:themeShade="80"/>
                          <w:sz w:val="24"/>
                          <w:szCs w:val="24"/>
                        </w:rPr>
                        <w:t>personnes</w:t>
                      </w:r>
                      <w:r w:rsidRPr="008A3DEF">
                        <w:rPr>
                          <w:rFonts w:ascii="Corbel" w:hAnsi="Corbel" w:cs="Corbel"/>
                          <w:color w:val="808080" w:themeColor="background1" w:themeShade="80"/>
                          <w:sz w:val="24"/>
                          <w:szCs w:val="24"/>
                        </w:rPr>
                        <w:t>)</w:t>
                      </w:r>
                    </w:p>
                    <w:p w14:paraId="40A497C4" w14:textId="77777777" w:rsidR="00533C46" w:rsidRPr="008A3DEF" w:rsidRDefault="003B39A5" w:rsidP="00791F2D">
                      <w:pPr>
                        <w:pStyle w:val="Textedebulles"/>
                        <w:widowControl w:val="0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8A3DEF">
                        <w:rPr>
                          <w:rFonts w:ascii="Corbel" w:hAnsi="Corbel" w:cs="Corbel"/>
                          <w:color w:val="808080" w:themeColor="background1" w:themeShade="80"/>
                          <w:sz w:val="24"/>
                          <w:szCs w:val="24"/>
                        </w:rPr>
                        <w:t>Pose et câblage de différentes lampes</w:t>
                      </w:r>
                    </w:p>
                    <w:p w14:paraId="055F1073" w14:textId="77777777" w:rsidR="00533C46" w:rsidRPr="008A3DEF" w:rsidRDefault="003B39A5" w:rsidP="00791F2D">
                      <w:pPr>
                        <w:pStyle w:val="Textedebulles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8A3DEF">
                        <w:rPr>
                          <w:rFonts w:ascii="Corbel" w:hAnsi="Corbel" w:cs="Corbel"/>
                          <w:color w:val="808080" w:themeColor="background1" w:themeShade="80"/>
                          <w:sz w:val="24"/>
                          <w:szCs w:val="24"/>
                        </w:rPr>
                        <w:t>Utilisation de différents matériels</w:t>
                      </w:r>
                      <w:r w:rsidR="005531F2" w:rsidRPr="008A3DEF">
                        <w:rPr>
                          <w:rFonts w:ascii="Corbel" w:hAnsi="Corbel" w:cs="Corbel"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Pr="008A3DEF">
                        <w:rPr>
                          <w:rFonts w:ascii="Corbel" w:hAnsi="Corbel" w:cs="Corbel"/>
                          <w:color w:val="808080" w:themeColor="background1" w:themeShade="80"/>
                          <w:sz w:val="24"/>
                          <w:szCs w:val="24"/>
                        </w:rPr>
                        <w:t xml:space="preserve">(perceuses, visseuses,…) </w:t>
                      </w:r>
                    </w:p>
                    <w:p w14:paraId="2B06C1E1" w14:textId="77777777" w:rsidR="00533C46" w:rsidRPr="008A3DEF" w:rsidRDefault="00533C46" w:rsidP="002303A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  <w:p w14:paraId="3D488DC2" w14:textId="6F4D0507" w:rsidR="00533C46" w:rsidRPr="008A3DEF" w:rsidRDefault="005531F2" w:rsidP="002303A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8A3DEF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Juillet 2014</w:t>
                      </w:r>
                      <w:r w:rsidR="00533C46" w:rsidRPr="008A3DEF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 xml:space="preserve"> – </w:t>
                      </w:r>
                      <w:r w:rsidRPr="008A3DEF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Août 2015</w:t>
                      </w:r>
                      <w:r w:rsidR="00533C46"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="00533C46" w:rsidRPr="008A3DEF">
                        <w:rPr>
                          <w:rFonts w:ascii="Wingdings" w:hAnsi="Wingdings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</w:t>
                      </w:r>
                      <w:r w:rsidR="00533C46"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>COLAS</w:t>
                      </w:r>
                      <w:r w:rsidR="001A3471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(Châteauroux) </w:t>
                      </w:r>
                      <w:r w:rsidR="00533C46" w:rsidRPr="008A3DEF">
                        <w:rPr>
                          <w:rFonts w:ascii="Wingdings" w:hAnsi="Wingdings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</w:t>
                      </w:r>
                      <w:r w:rsidR="00533C46"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Pr="008A3DEF">
                        <w:rPr>
                          <w:rFonts w:ascii="Corbel" w:hAnsi="Corbel" w:cs="SegoePro-Italic"/>
                          <w:b/>
                          <w:iCs/>
                          <w:color w:val="808080" w:themeColor="background1" w:themeShade="80"/>
                          <w:sz w:val="24"/>
                          <w:szCs w:val="24"/>
                        </w:rPr>
                        <w:t>Manœuvre</w:t>
                      </w:r>
                    </w:p>
                    <w:p w14:paraId="23732E16" w14:textId="77777777" w:rsidR="00533C46" w:rsidRDefault="005531F2" w:rsidP="00791F2D">
                      <w:pPr>
                        <w:pStyle w:val="Textedebulles"/>
                        <w:widowControl w:val="0"/>
                        <w:numPr>
                          <w:ilvl w:val="1"/>
                          <w:numId w:val="36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Firme internationale (~ 55 0000 personnes)</w:t>
                      </w:r>
                    </w:p>
                    <w:p w14:paraId="14BBB6F8" w14:textId="77777777" w:rsidR="00533C46" w:rsidRPr="002303A4" w:rsidRDefault="005531F2" w:rsidP="00791F2D">
                      <w:pPr>
                        <w:pStyle w:val="Textedebulles"/>
                        <w:widowControl w:val="0"/>
                        <w:numPr>
                          <w:ilvl w:val="1"/>
                          <w:numId w:val="36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Conception de liants dans les cuves pour fabriquer le bitume</w:t>
                      </w:r>
                    </w:p>
                    <w:p w14:paraId="00670BAF" w14:textId="77777777" w:rsidR="00533C46" w:rsidRPr="002303A4" w:rsidRDefault="006D2443" w:rsidP="00791F2D">
                      <w:pPr>
                        <w:pStyle w:val="Textedebulles"/>
                        <w:numPr>
                          <w:ilvl w:val="1"/>
                          <w:numId w:val="36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Chargement du liant dans les </w:t>
                      </w:r>
                      <w:r w:rsidR="00F47BC2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camions citernes</w:t>
                      </w:r>
                    </w:p>
                    <w:p w14:paraId="0C37E5E9" w14:textId="77777777" w:rsidR="00533C46" w:rsidRDefault="00533C46" w:rsidP="002303A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</w:pPr>
                    </w:p>
                    <w:p w14:paraId="577BCB00" w14:textId="77777777" w:rsidR="00533C46" w:rsidRPr="004B60AA" w:rsidRDefault="00533C46" w:rsidP="002303A4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ind w:left="170"/>
                        <w:rPr>
                          <w:rFonts w:ascii="Corbel" w:hAnsi="Corbel"/>
                          <w:b/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7162C65" wp14:editId="51640671">
                <wp:simplePos x="0" y="0"/>
                <wp:positionH relativeFrom="margin">
                  <wp:posOffset>1113790</wp:posOffset>
                </wp:positionH>
                <wp:positionV relativeFrom="paragraph">
                  <wp:posOffset>1385570</wp:posOffset>
                </wp:positionV>
                <wp:extent cx="4533900" cy="3190875"/>
                <wp:effectExtent l="0" t="0" r="0" b="9525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319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90E56" w14:textId="0337158D" w:rsidR="00533C46" w:rsidRPr="004228E2" w:rsidRDefault="00F47BC2" w:rsidP="004B60AA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Septembre 2016</w:t>
                            </w:r>
                            <w:r w:rsidR="001A3471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– aujourd’hui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2D35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Ingénieur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A3471"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Ecole Supérieure d’I</w:t>
                            </w:r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ngénieurs de Rennes</w:t>
                            </w:r>
                          </w:p>
                          <w:p w14:paraId="1A87CC0A" w14:textId="38A534F4" w:rsidR="00533C46" w:rsidRDefault="00F47BC2" w:rsidP="00791F2D">
                            <w:pPr>
                              <w:pStyle w:val="Textedebulles"/>
                              <w:numPr>
                                <w:ilvl w:val="1"/>
                                <w:numId w:val="38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Cursus </w:t>
                            </w:r>
                            <w:r w:rsidRPr="00AC6ABE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TICB</w:t>
                            </w: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(Technologie de l’Information et</w:t>
                            </w:r>
                            <w:r w:rsidR="00BB6353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de la</w:t>
                            </w: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Communication pour le Bâtiment)</w:t>
                            </w:r>
                          </w:p>
                          <w:p w14:paraId="66AB6A75" w14:textId="189DD573" w:rsidR="00AC6ABE" w:rsidRDefault="00DC6CA6" w:rsidP="00791F2D">
                            <w:pPr>
                              <w:pStyle w:val="Textedebulles"/>
                              <w:numPr>
                                <w:ilvl w:val="1"/>
                                <w:numId w:val="38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Formation à la </w:t>
                            </w:r>
                            <w:r w:rsidRPr="00DC6CA6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comptabilité</w:t>
                            </w:r>
                            <w:r w:rsidR="00AC6ABE" w:rsidRPr="00AC6ABE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,</w:t>
                            </w:r>
                            <w:r w:rsidR="00AC6ABE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à la </w:t>
                            </w:r>
                            <w:r w:rsidR="00AC6ABE" w:rsidRPr="00AC6ABE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co</w:t>
                            </w:r>
                            <w:bookmarkStart w:id="0" w:name="_GoBack"/>
                            <w:bookmarkEnd w:id="0"/>
                            <w:r w:rsidR="00AC6ABE" w:rsidRPr="00AC6ABE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mmunication</w:t>
                            </w:r>
                            <w:r w:rsidR="00AC6ABE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, à la </w:t>
                            </w:r>
                            <w:r w:rsidR="00AC6ABE" w:rsidRPr="00AC6ABE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programmation</w:t>
                            </w:r>
                            <w:r w:rsidR="00AC6ABE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, à la </w:t>
                            </w:r>
                            <w:r w:rsidR="00AC6ABE" w:rsidRPr="00AC6ABE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domotique</w:t>
                            </w:r>
                          </w:p>
                          <w:p w14:paraId="591FE7A3" w14:textId="77777777" w:rsidR="00F47BC2" w:rsidRDefault="00F47BC2" w:rsidP="00F47B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ind w:left="170"/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38064FF3" w14:textId="77777777" w:rsidR="00533C46" w:rsidRPr="004228E2" w:rsidRDefault="00F47BC2" w:rsidP="00F47B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Septembre 2015 – Juillet 2016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2D35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CPGE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Lycée Gay-Lussac à Limoges</w:t>
                            </w:r>
                          </w:p>
                          <w:p w14:paraId="65360128" w14:textId="77777777" w:rsidR="00F47BC2" w:rsidRPr="00F47BC2" w:rsidRDefault="00F47BC2" w:rsidP="00F47BC2">
                            <w:pPr>
                              <w:pStyle w:val="Textedebulles"/>
                              <w:numPr>
                                <w:ilvl w:val="1"/>
                                <w:numId w:val="39"/>
                              </w:numPr>
                              <w:tabs>
                                <w:tab w:val="left" w:pos="850"/>
                              </w:tabs>
                              <w:spacing w:after="113"/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F47BC2"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Cursus PSI (Physique, Science de l’Ingénieur)</w:t>
                            </w:r>
                          </w:p>
                          <w:p w14:paraId="63D73A3D" w14:textId="3FDDAA99" w:rsidR="00F47BC2" w:rsidRPr="00F47BC2" w:rsidRDefault="006F799E" w:rsidP="00F47B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Septembre 2014 – Juillet 2015</w:t>
                            </w:r>
                            <w:r w:rsidR="00F47BC2" w:rsidRPr="00F47BC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47BC2" w:rsidRPr="00F47BC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F47BC2" w:rsidRPr="00F47BC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47BC2" w:rsidRPr="00332D35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CPGE </w:t>
                            </w:r>
                            <w:r w:rsidR="00F47BC2" w:rsidRPr="00F47BC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F47BC2" w:rsidRPr="00F47BC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47BC2" w:rsidRPr="00F47BC2"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Lycée Gay-Lussac à Limoges</w:t>
                            </w:r>
                          </w:p>
                          <w:p w14:paraId="52E226C7" w14:textId="77777777" w:rsidR="00F47BC2" w:rsidRDefault="00F47BC2" w:rsidP="00F47BC2">
                            <w:pPr>
                              <w:pStyle w:val="Textedebulles"/>
                              <w:numPr>
                                <w:ilvl w:val="1"/>
                                <w:numId w:val="39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F47BC2"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Cursus</w:t>
                            </w:r>
                            <w:r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M</w:t>
                            </w:r>
                            <w:r w:rsidRPr="00F47BC2"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PSI</w:t>
                            </w:r>
                            <w:r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(Maths, Physique, Science de l’Ingénieur)</w:t>
                            </w:r>
                          </w:p>
                          <w:p w14:paraId="48F67A5B" w14:textId="77777777" w:rsidR="00F47BC2" w:rsidRPr="004228E2" w:rsidRDefault="00F47BC2" w:rsidP="00F47B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240"/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Septembre 2012 – Juillet 2014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2D35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Bac S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Lycée Pierre et Marie Curie à Châteauroux</w:t>
                            </w:r>
                          </w:p>
                          <w:p w14:paraId="32C0DBA3" w14:textId="77777777" w:rsidR="00F47BC2" w:rsidRDefault="00F47BC2" w:rsidP="00F47BC2">
                            <w:pPr>
                              <w:pStyle w:val="Textedebulles"/>
                              <w:numPr>
                                <w:ilvl w:val="1"/>
                                <w:numId w:val="39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Spécialité Mathématiques</w:t>
                            </w:r>
                          </w:p>
                          <w:p w14:paraId="2BB6C93E" w14:textId="77777777" w:rsidR="00F47BC2" w:rsidRDefault="00F47BC2" w:rsidP="00F47BC2">
                            <w:pPr>
                              <w:pStyle w:val="Textedebulles"/>
                              <w:numPr>
                                <w:ilvl w:val="1"/>
                                <w:numId w:val="39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Mention Assez Bien</w:t>
                            </w:r>
                          </w:p>
                          <w:p w14:paraId="1E531EE0" w14:textId="77777777" w:rsidR="00F47BC2" w:rsidRDefault="00F47BC2" w:rsidP="00F47B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ind w:left="170"/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75D4388F" w14:textId="77777777" w:rsidR="00F47BC2" w:rsidRPr="00F47BC2" w:rsidRDefault="00F47BC2" w:rsidP="00F47B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ind w:left="170"/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62C65" id="Zone de texte 36" o:spid="_x0000_s1032" type="#_x0000_t202" style="position:absolute;margin-left:87.7pt;margin-top:109.1pt;width:357pt;height:251.25pt;z-index: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" filled="f" stroked="f">
                <v:textbox>
                  <w:txbxContent>
                    <w:p w14:paraId="53590E56" w14:textId="0337158D" w:rsidR="00533C46" w:rsidRPr="004228E2" w:rsidRDefault="00F47BC2" w:rsidP="004B60AA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Septembre 2016</w:t>
                      </w:r>
                      <w:r w:rsidR="001A3471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 – aujourd’hui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533C46"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332D35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Ingénieur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533C46"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1A3471"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Ecole Supérieure d’I</w:t>
                      </w:r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ngénieurs de Rennes</w:t>
                      </w:r>
                    </w:p>
                    <w:p w14:paraId="1A87CC0A" w14:textId="38A534F4" w:rsidR="00533C46" w:rsidRDefault="00F47BC2" w:rsidP="00791F2D">
                      <w:pPr>
                        <w:pStyle w:val="Textedebulles"/>
                        <w:numPr>
                          <w:ilvl w:val="1"/>
                          <w:numId w:val="38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Cursus </w:t>
                      </w:r>
                      <w:r w:rsidRPr="00AC6ABE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TICB</w:t>
                      </w: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 (Technologie de l’Information et</w:t>
                      </w:r>
                      <w:r w:rsidR="00BB6353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 de la</w:t>
                      </w: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 Communication pour le Bâtiment)</w:t>
                      </w:r>
                    </w:p>
                    <w:p w14:paraId="66AB6A75" w14:textId="189DD573" w:rsidR="00AC6ABE" w:rsidRDefault="00DC6CA6" w:rsidP="00791F2D">
                      <w:pPr>
                        <w:pStyle w:val="Textedebulles"/>
                        <w:numPr>
                          <w:ilvl w:val="1"/>
                          <w:numId w:val="38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Formation à la </w:t>
                      </w:r>
                      <w:r w:rsidRPr="00DC6CA6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comptabilité</w:t>
                      </w:r>
                      <w:r w:rsidR="00AC6ABE" w:rsidRPr="00AC6ABE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,</w:t>
                      </w:r>
                      <w:r w:rsidR="00AC6ABE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 à la </w:t>
                      </w:r>
                      <w:r w:rsidR="00AC6ABE" w:rsidRPr="00AC6ABE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co</w:t>
                      </w:r>
                      <w:bookmarkStart w:id="1" w:name="_GoBack"/>
                      <w:bookmarkEnd w:id="1"/>
                      <w:r w:rsidR="00AC6ABE" w:rsidRPr="00AC6ABE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mmunication</w:t>
                      </w:r>
                      <w:r w:rsidR="00AC6ABE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, à la </w:t>
                      </w:r>
                      <w:r w:rsidR="00AC6ABE" w:rsidRPr="00AC6ABE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programmation</w:t>
                      </w:r>
                      <w:r w:rsidR="00AC6ABE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, à la </w:t>
                      </w:r>
                      <w:r w:rsidR="00AC6ABE" w:rsidRPr="00AC6ABE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domotique</w:t>
                      </w:r>
                    </w:p>
                    <w:p w14:paraId="591FE7A3" w14:textId="77777777" w:rsidR="00F47BC2" w:rsidRDefault="00F47BC2" w:rsidP="00F47BC2">
                      <w:pPr>
                        <w:pStyle w:val="Textedebulles"/>
                        <w:tabs>
                          <w:tab w:val="left" w:pos="850"/>
                        </w:tabs>
                        <w:ind w:left="170"/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38064FF3" w14:textId="77777777" w:rsidR="00533C46" w:rsidRPr="004228E2" w:rsidRDefault="00F47BC2" w:rsidP="00F47BC2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Septembre 2015 – Juillet 2016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533C46"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332D35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CPGE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533C46"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Lycée Gay-Lussac à Limoges</w:t>
                      </w:r>
                    </w:p>
                    <w:p w14:paraId="65360128" w14:textId="77777777" w:rsidR="00F47BC2" w:rsidRPr="00F47BC2" w:rsidRDefault="00F47BC2" w:rsidP="00F47BC2">
                      <w:pPr>
                        <w:pStyle w:val="Textedebulles"/>
                        <w:numPr>
                          <w:ilvl w:val="1"/>
                          <w:numId w:val="39"/>
                        </w:numPr>
                        <w:tabs>
                          <w:tab w:val="left" w:pos="850"/>
                        </w:tabs>
                        <w:spacing w:after="113"/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F47BC2"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  <w:t>Cursus PSI (Physique, Science de l’Ingénieur)</w:t>
                      </w:r>
                    </w:p>
                    <w:p w14:paraId="63D73A3D" w14:textId="3FDDAA99" w:rsidR="00F47BC2" w:rsidRPr="00F47BC2" w:rsidRDefault="006F799E" w:rsidP="00F47BC2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Septembre 2014 – Juillet 2015</w:t>
                      </w:r>
                      <w:r w:rsidR="00F47BC2" w:rsidRPr="00F47BC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F47BC2" w:rsidRPr="00F47BC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F47BC2" w:rsidRPr="00F47BC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F47BC2" w:rsidRPr="00332D35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CPGE </w:t>
                      </w:r>
                      <w:r w:rsidR="00F47BC2" w:rsidRPr="00F47BC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F47BC2" w:rsidRPr="00F47BC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F47BC2" w:rsidRPr="00F47BC2"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Lycée Gay-Lussac à Limoges</w:t>
                      </w:r>
                    </w:p>
                    <w:p w14:paraId="52E226C7" w14:textId="77777777" w:rsidR="00F47BC2" w:rsidRDefault="00F47BC2" w:rsidP="00F47BC2">
                      <w:pPr>
                        <w:pStyle w:val="Textedebulles"/>
                        <w:numPr>
                          <w:ilvl w:val="1"/>
                          <w:numId w:val="39"/>
                        </w:numPr>
                        <w:tabs>
                          <w:tab w:val="left" w:pos="850"/>
                        </w:tabs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F47BC2"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  <w:t>Cursus</w:t>
                      </w:r>
                      <w:r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  <w:t xml:space="preserve"> M</w:t>
                      </w:r>
                      <w:r w:rsidRPr="00F47BC2"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  <w:t>PSI</w:t>
                      </w:r>
                      <w:r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  <w:t xml:space="preserve"> (Maths, Physique, Science de l’Ingénieur)</w:t>
                      </w:r>
                    </w:p>
                    <w:p w14:paraId="48F67A5B" w14:textId="77777777" w:rsidR="00F47BC2" w:rsidRPr="004228E2" w:rsidRDefault="00F47BC2" w:rsidP="00F47BC2">
                      <w:pPr>
                        <w:pStyle w:val="Textedebulles"/>
                        <w:tabs>
                          <w:tab w:val="left" w:pos="850"/>
                        </w:tabs>
                        <w:spacing w:before="240"/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Septembre 2012 – Juillet 2014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332D35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Bac S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Lycée Pierre et Marie Curie à Châteauroux</w:t>
                      </w:r>
                    </w:p>
                    <w:p w14:paraId="32C0DBA3" w14:textId="77777777" w:rsidR="00F47BC2" w:rsidRDefault="00F47BC2" w:rsidP="00F47BC2">
                      <w:pPr>
                        <w:pStyle w:val="Textedebulles"/>
                        <w:numPr>
                          <w:ilvl w:val="1"/>
                          <w:numId w:val="39"/>
                        </w:numPr>
                        <w:tabs>
                          <w:tab w:val="left" w:pos="850"/>
                        </w:tabs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  <w:t>Spécialité Mathématiques</w:t>
                      </w:r>
                    </w:p>
                    <w:p w14:paraId="2BB6C93E" w14:textId="77777777" w:rsidR="00F47BC2" w:rsidRDefault="00F47BC2" w:rsidP="00F47BC2">
                      <w:pPr>
                        <w:pStyle w:val="Textedebulles"/>
                        <w:numPr>
                          <w:ilvl w:val="1"/>
                          <w:numId w:val="39"/>
                        </w:numPr>
                        <w:tabs>
                          <w:tab w:val="left" w:pos="850"/>
                        </w:tabs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  <w:t>Mention Assez Bien</w:t>
                      </w:r>
                    </w:p>
                    <w:p w14:paraId="1E531EE0" w14:textId="77777777" w:rsidR="00F47BC2" w:rsidRDefault="00F47BC2" w:rsidP="00F47BC2">
                      <w:pPr>
                        <w:pStyle w:val="Textedebulles"/>
                        <w:tabs>
                          <w:tab w:val="left" w:pos="850"/>
                        </w:tabs>
                        <w:ind w:left="170"/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75D4388F" w14:textId="77777777" w:rsidR="00F47BC2" w:rsidRPr="00F47BC2" w:rsidRDefault="00F47BC2" w:rsidP="00F47BC2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ind w:left="170"/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3471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F6C5533" wp14:editId="00904402">
                <wp:simplePos x="0" y="0"/>
                <wp:positionH relativeFrom="column">
                  <wp:posOffset>-861695</wp:posOffset>
                </wp:positionH>
                <wp:positionV relativeFrom="paragraph">
                  <wp:posOffset>1177290</wp:posOffset>
                </wp:positionV>
                <wp:extent cx="1685925" cy="4465320"/>
                <wp:effectExtent l="0" t="0" r="0" b="0"/>
                <wp:wrapThrough wrapText="bothSides">
                  <wp:wrapPolygon edited="0">
                    <wp:start x="488" y="0"/>
                    <wp:lineTo x="488" y="21471"/>
                    <wp:lineTo x="20746" y="21471"/>
                    <wp:lineTo x="20746" y="0"/>
                    <wp:lineTo x="488" y="0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446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7CFE8" w14:textId="77777777" w:rsidR="00533C46" w:rsidRPr="008A3DEF" w:rsidRDefault="007624E6" w:rsidP="00B47022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3DEF">
                              <w:rPr>
                                <w:rFonts w:ascii="Corbel" w:hAnsi="Corbel" w:cs="SegoePro-Light"/>
                                <w:b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112, rue d’Antrain</w:t>
                            </w:r>
                            <w:r w:rsidR="00533C46" w:rsidRPr="008A3DEF">
                              <w:rPr>
                                <w:rFonts w:ascii="Corbel" w:hAnsi="Corbel" w:cs="SegoePro-Light"/>
                                <w:b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8A3DEF">
                              <w:rPr>
                                <w:rFonts w:asciiTheme="majorHAnsi" w:hAnsiTheme="majorHAnsi" w:cs="SegoePro-Light"/>
                                <w:b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35700 </w:t>
                            </w:r>
                            <w:r w:rsidRPr="008A3DEF">
                              <w:rPr>
                                <w:rFonts w:ascii="Corbel" w:hAnsi="Corbel" w:cs="SegoePro-Light"/>
                                <w:b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Rennes</w:t>
                            </w:r>
                          </w:p>
                          <w:p w14:paraId="05BFE6B4" w14:textId="77777777" w:rsidR="00533C46" w:rsidRPr="008A3DEF" w:rsidRDefault="00533C46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E023EB0" w14:textId="77777777" w:rsidR="00533C46" w:rsidRPr="008A3DEF" w:rsidRDefault="00533C46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72BC1BA" w14:textId="77777777" w:rsidR="00533C46" w:rsidRPr="008A3DEF" w:rsidRDefault="00533C46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3DEF"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Tél. </w:t>
                            </w:r>
                            <w:r w:rsidRPr="008A3DEF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8A3DEF">
                              <w:rPr>
                                <w:rFonts w:asciiTheme="majorHAnsi" w:hAnsiTheme="majorHAnsi" w:cs="SegoePro-Light"/>
                                <w:b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06 </w:t>
                            </w:r>
                            <w:r w:rsidR="007624E6" w:rsidRPr="008A3DEF">
                              <w:rPr>
                                <w:rFonts w:asciiTheme="majorHAnsi" w:hAnsiTheme="majorHAnsi" w:cs="SegoePro-Light"/>
                                <w:b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37 88 01 51</w:t>
                            </w:r>
                          </w:p>
                          <w:p w14:paraId="54B3C39A" w14:textId="77777777" w:rsidR="00533C46" w:rsidRPr="008A3DEF" w:rsidRDefault="00533C46" w:rsidP="008131F3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3DEF"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Email </w:t>
                            </w:r>
                            <w:r w:rsidRPr="008A3DEF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hyperlink r:id="rId11" w:history="1">
                              <w:r w:rsidR="007624E6" w:rsidRPr="008A3DEF">
                                <w:rPr>
                                  <w:rStyle w:val="Lienhypertexte"/>
                                  <w:rFonts w:ascii="Corbel" w:hAnsi="Corbel" w:cs="SegoePro-Light"/>
                                  <w:color w:val="808080" w:themeColor="background1" w:themeShade="8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leoguilpain@hotmail.fr</w:t>
                              </w:r>
                            </w:hyperlink>
                          </w:p>
                          <w:p w14:paraId="0F63CC48" w14:textId="77777777" w:rsidR="00533C46" w:rsidRPr="008A3DEF" w:rsidRDefault="00533C46" w:rsidP="008131F3">
                            <w:pPr>
                              <w:pStyle w:val="Textedebulles"/>
                              <w:spacing w:before="240"/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3DEF"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Né le </w:t>
                            </w:r>
                            <w:r w:rsidR="007624E6" w:rsidRPr="008A3DEF">
                              <w:rPr>
                                <w:rFonts w:asciiTheme="majorHAnsi" w:hAnsiTheme="majorHAnsi" w:cs="SegoePro-Light"/>
                                <w:b/>
                                <w:color w:val="808080" w:themeColor="background1" w:themeShade="80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20/11/1996</w:t>
                            </w:r>
                            <w:r w:rsidRPr="008A3DEF">
                              <w:rPr>
                                <w:rFonts w:ascii="Corbel" w:hAnsi="Corbel" w:cs="SegoePro-Light"/>
                                <w:b/>
                                <w:color w:val="808080" w:themeColor="background1" w:themeShade="80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A3DEF">
                              <w:rPr>
                                <w:rFonts w:ascii="Corbel" w:hAnsi="Corbel" w:cs="SegoePro-Light"/>
                                <w:b/>
                                <w:color w:val="808080" w:themeColor="background1" w:themeShade="80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7624E6" w:rsidRPr="008A3DEF">
                              <w:rPr>
                                <w:rFonts w:ascii="Corbel" w:hAnsi="Corbel" w:cs="SegoePro-Light"/>
                                <w:b/>
                                <w:color w:val="808080" w:themeColor="background1" w:themeShade="80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  <w:r w:rsidRPr="008A3DEF">
                              <w:rPr>
                                <w:rFonts w:ascii="Corbel" w:hAnsi="Corbel" w:cs="SegoePro-Light"/>
                                <w:b/>
                                <w:color w:val="808080" w:themeColor="background1" w:themeShade="80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ans</w:t>
                            </w:r>
                          </w:p>
                          <w:p w14:paraId="02A097C3" w14:textId="77777777" w:rsidR="00533C46" w:rsidRPr="008A3DEF" w:rsidRDefault="00533C46" w:rsidP="008131F3">
                            <w:pPr>
                              <w:pStyle w:val="Textedebulles"/>
                              <w:spacing w:line="360" w:lineRule="auto"/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5EAD0C1" w14:textId="1BE90234" w:rsidR="00533C46" w:rsidRPr="008A3DEF" w:rsidRDefault="001A3471" w:rsidP="008131F3">
                            <w:pPr>
                              <w:pStyle w:val="Textedebulles"/>
                              <w:spacing w:before="240"/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Elève Ingénieur</w:t>
                            </w:r>
                          </w:p>
                          <w:p w14:paraId="7C576FCD" w14:textId="186EC342" w:rsidR="00533C46" w:rsidRDefault="00533C46" w:rsidP="008131F3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3DEF"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Permis</w:t>
                            </w:r>
                            <w:r w:rsidR="007624E6" w:rsidRPr="008A3DEF"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</w:t>
                            </w:r>
                          </w:p>
                          <w:p w14:paraId="6C4581EE" w14:textId="77777777" w:rsidR="001A3471" w:rsidRDefault="001A3471" w:rsidP="008131F3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7DA4EFF" w14:textId="77777777" w:rsidR="001A3471" w:rsidRPr="003714BD" w:rsidRDefault="001A3471" w:rsidP="001A3471">
                            <w:pPr>
                              <w:rPr>
                                <w:rFonts w:ascii="Corbel" w:hAnsi="Corbel" w:cs="SegoePro-Bold"/>
                                <w:b/>
                                <w:bCs/>
                              </w:rPr>
                            </w:pPr>
                            <w:r w:rsidRPr="003714BD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</w:rPr>
                              <w:t>Contact</w:t>
                            </w:r>
                          </w:p>
                          <w:p w14:paraId="3D1579E2" w14:textId="77777777" w:rsidR="001A3471" w:rsidRPr="003714BD" w:rsidRDefault="001A3471" w:rsidP="001A3471">
                            <w:pPr>
                              <w:rPr>
                                <w:rFonts w:ascii="Corbel" w:hAnsi="Corbel" w:cs="SegoePro-Bold"/>
                                <w:bCs/>
                                <w:color w:val="808080" w:themeColor="background1" w:themeShade="80"/>
                              </w:rPr>
                            </w:pPr>
                            <w:r w:rsidRPr="003714BD">
                              <w:rPr>
                                <w:rFonts w:ascii="Corbel" w:hAnsi="Corbel" w:cs="SegoePro-Bold"/>
                                <w:bCs/>
                                <w:color w:val="808080" w:themeColor="background1" w:themeShade="80"/>
                              </w:rPr>
                              <w:t>Skype : Léo Guilpain</w:t>
                            </w:r>
                          </w:p>
                          <w:p w14:paraId="7BF1A67E" w14:textId="77777777" w:rsidR="001A3471" w:rsidRPr="00587209" w:rsidRDefault="001A3471" w:rsidP="001A3471">
                            <w:pPr>
                              <w:rPr>
                                <w:rFonts w:ascii="Corbel" w:hAnsi="Corbel" w:cs="SegoePro-Bold"/>
                                <w:bCs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587209">
                              <w:rPr>
                                <w:rFonts w:ascii="Corbel" w:hAnsi="Corbel" w:cs="SegoePro-Bold"/>
                                <w:bCs/>
                                <w:color w:val="808080" w:themeColor="background1" w:themeShade="80"/>
                                <w:lang w:val="en-US"/>
                              </w:rPr>
                              <w:t xml:space="preserve">LinkedIn : </w:t>
                            </w:r>
                            <w:r w:rsidRPr="00446200">
                              <w:rPr>
                                <w:rFonts w:ascii="Source Sans Pro" w:hAnsi="Source Sans Pro"/>
                                <w:color w:val="0084BF"/>
                                <w:sz w:val="23"/>
                                <w:szCs w:val="23"/>
                                <w:shd w:val="clear" w:color="auto" w:fill="F5F5F5"/>
                                <w:lang w:val="en-US"/>
                              </w:rPr>
                              <w:t>linkedin.com/in/leo-guilpain</w:t>
                            </w:r>
                          </w:p>
                          <w:p w14:paraId="5B36FED0" w14:textId="77777777" w:rsidR="001A3471" w:rsidRPr="001A3471" w:rsidRDefault="001A3471" w:rsidP="008131F3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1690DB3" w14:textId="77777777" w:rsidR="0098177D" w:rsidRPr="001A3471" w:rsidRDefault="0098177D" w:rsidP="008131F3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63F5A2D" w14:textId="77777777" w:rsidR="0098177D" w:rsidRPr="001A3471" w:rsidRDefault="0098177D" w:rsidP="008131F3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C5533" id="Zone de texte 1" o:spid="_x0000_s1033" type="#_x0000_t202" style="position:absolute;margin-left:-67.85pt;margin-top:92.7pt;width:132.75pt;height:351.6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" filled="f" stroked="f">
                <v:textbox>
                  <w:txbxContent>
                    <w:p w14:paraId="4B07CFE8" w14:textId="77777777" w:rsidR="00533C46" w:rsidRPr="008A3DEF" w:rsidRDefault="007624E6" w:rsidP="00B47022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3DEF">
                        <w:rPr>
                          <w:rFonts w:ascii="Corbel" w:hAnsi="Corbel" w:cs="SegoePro-Light"/>
                          <w:b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112, rue d’Antrain</w:t>
                      </w:r>
                      <w:r w:rsidR="00533C46" w:rsidRPr="008A3DEF">
                        <w:rPr>
                          <w:rFonts w:ascii="Corbel" w:hAnsi="Corbel" w:cs="SegoePro-Light"/>
                          <w:b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8A3DEF">
                        <w:rPr>
                          <w:rFonts w:asciiTheme="majorHAnsi" w:hAnsiTheme="majorHAnsi" w:cs="SegoePro-Light"/>
                          <w:b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35700 </w:t>
                      </w:r>
                      <w:r w:rsidRPr="008A3DEF">
                        <w:rPr>
                          <w:rFonts w:ascii="Corbel" w:hAnsi="Corbel" w:cs="SegoePro-Light"/>
                          <w:b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Rennes</w:t>
                      </w:r>
                    </w:p>
                    <w:p w14:paraId="05BFE6B4" w14:textId="77777777" w:rsidR="00533C46" w:rsidRPr="008A3DEF" w:rsidRDefault="00533C46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E023EB0" w14:textId="77777777" w:rsidR="00533C46" w:rsidRPr="008A3DEF" w:rsidRDefault="00533C46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72BC1BA" w14:textId="77777777" w:rsidR="00533C46" w:rsidRPr="008A3DEF" w:rsidRDefault="00533C46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Bold"/>
                          <w:b/>
                          <w:bCs/>
                          <w:caps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3DEF">
                        <w:rPr>
                          <w:rFonts w:ascii="Corbel" w:hAnsi="Corbel" w:cs="SegoePro-Light"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Tél. </w:t>
                      </w:r>
                      <w:r w:rsidRPr="008A3DEF">
                        <w:rPr>
                          <w:rFonts w:ascii="Corbel" w:hAnsi="Corbel" w:cs="SegoePro-Bold"/>
                          <w:b/>
                          <w:bCs/>
                          <w:caps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8A3DEF">
                        <w:rPr>
                          <w:rFonts w:asciiTheme="majorHAnsi" w:hAnsiTheme="majorHAnsi" w:cs="SegoePro-Light"/>
                          <w:b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06 </w:t>
                      </w:r>
                      <w:r w:rsidR="007624E6" w:rsidRPr="008A3DEF">
                        <w:rPr>
                          <w:rFonts w:asciiTheme="majorHAnsi" w:hAnsiTheme="majorHAnsi" w:cs="SegoePro-Light"/>
                          <w:b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37 88 01 51</w:t>
                      </w:r>
                    </w:p>
                    <w:p w14:paraId="54B3C39A" w14:textId="77777777" w:rsidR="00533C46" w:rsidRPr="008A3DEF" w:rsidRDefault="00533C46" w:rsidP="008131F3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3DEF">
                        <w:rPr>
                          <w:rFonts w:ascii="Corbel" w:hAnsi="Corbel" w:cs="SegoePro-Light"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Email </w:t>
                      </w:r>
                      <w:r w:rsidRPr="008A3DEF">
                        <w:rPr>
                          <w:rFonts w:ascii="Corbel" w:hAnsi="Corbel" w:cs="SegoePro-Bold"/>
                          <w:b/>
                          <w:bCs/>
                          <w:caps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hyperlink r:id="rId12" w:history="1">
                        <w:r w:rsidR="007624E6" w:rsidRPr="008A3DEF">
                          <w:rPr>
                            <w:rStyle w:val="Lienhypertexte"/>
                            <w:rFonts w:ascii="Corbel" w:hAnsi="Corbel" w:cs="SegoePro-Light"/>
                            <w:color w:val="808080" w:themeColor="background1" w:themeShade="8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leoguilpain@hotmail.fr</w:t>
                        </w:r>
                      </w:hyperlink>
                    </w:p>
                    <w:p w14:paraId="0F63CC48" w14:textId="77777777" w:rsidR="00533C46" w:rsidRPr="008A3DEF" w:rsidRDefault="00533C46" w:rsidP="008131F3">
                      <w:pPr>
                        <w:pStyle w:val="Textedebulles"/>
                        <w:spacing w:before="240"/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3DEF"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Né le </w:t>
                      </w:r>
                      <w:r w:rsidR="007624E6" w:rsidRPr="008A3DEF">
                        <w:rPr>
                          <w:rFonts w:asciiTheme="majorHAnsi" w:hAnsiTheme="majorHAnsi" w:cs="SegoePro-Light"/>
                          <w:b/>
                          <w:color w:val="808080" w:themeColor="background1" w:themeShade="80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20/11/1996</w:t>
                      </w:r>
                      <w:r w:rsidRPr="008A3DEF">
                        <w:rPr>
                          <w:rFonts w:ascii="Corbel" w:hAnsi="Corbel" w:cs="SegoePro-Light"/>
                          <w:b/>
                          <w:color w:val="808080" w:themeColor="background1" w:themeShade="80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A3DEF">
                        <w:rPr>
                          <w:rFonts w:ascii="Corbel" w:hAnsi="Corbel" w:cs="SegoePro-Light"/>
                          <w:b/>
                          <w:color w:val="808080" w:themeColor="background1" w:themeShade="80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7624E6" w:rsidRPr="008A3DEF">
                        <w:rPr>
                          <w:rFonts w:ascii="Corbel" w:hAnsi="Corbel" w:cs="SegoePro-Light"/>
                          <w:b/>
                          <w:color w:val="808080" w:themeColor="background1" w:themeShade="80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  <w:r w:rsidRPr="008A3DEF">
                        <w:rPr>
                          <w:rFonts w:ascii="Corbel" w:hAnsi="Corbel" w:cs="SegoePro-Light"/>
                          <w:b/>
                          <w:color w:val="808080" w:themeColor="background1" w:themeShade="80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ans</w:t>
                      </w:r>
                    </w:p>
                    <w:p w14:paraId="02A097C3" w14:textId="77777777" w:rsidR="00533C46" w:rsidRPr="008A3DEF" w:rsidRDefault="00533C46" w:rsidP="008131F3">
                      <w:pPr>
                        <w:pStyle w:val="Textedebulles"/>
                        <w:spacing w:line="360" w:lineRule="auto"/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5EAD0C1" w14:textId="1BE90234" w:rsidR="00533C46" w:rsidRPr="008A3DEF" w:rsidRDefault="001A3471" w:rsidP="008131F3">
                      <w:pPr>
                        <w:pStyle w:val="Textedebulles"/>
                        <w:spacing w:before="240"/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Elève Ingénieur</w:t>
                      </w:r>
                    </w:p>
                    <w:p w14:paraId="7C576FCD" w14:textId="186EC342" w:rsidR="00533C46" w:rsidRDefault="00533C46" w:rsidP="008131F3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3DEF">
                        <w:rPr>
                          <w:rFonts w:ascii="Corbel" w:hAnsi="Corbel" w:cs="SegoePro-Light"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Permis</w:t>
                      </w:r>
                      <w:r w:rsidR="007624E6" w:rsidRPr="008A3DEF">
                        <w:rPr>
                          <w:rFonts w:ascii="Corbel" w:hAnsi="Corbel" w:cs="SegoePro-Light"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</w:t>
                      </w:r>
                    </w:p>
                    <w:p w14:paraId="6C4581EE" w14:textId="77777777" w:rsidR="001A3471" w:rsidRDefault="001A3471" w:rsidP="008131F3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7DA4EFF" w14:textId="77777777" w:rsidR="001A3471" w:rsidRPr="003714BD" w:rsidRDefault="001A3471" w:rsidP="001A3471">
                      <w:pPr>
                        <w:rPr>
                          <w:rFonts w:ascii="Corbel" w:hAnsi="Corbel" w:cs="SegoePro-Bold"/>
                          <w:b/>
                          <w:bCs/>
                        </w:rPr>
                      </w:pPr>
                      <w:r w:rsidRPr="003714BD">
                        <w:rPr>
                          <w:rFonts w:ascii="Corbel" w:hAnsi="Corbel" w:cs="SegoePro-Bold"/>
                          <w:b/>
                          <w:bCs/>
                          <w:color w:val="EC974C"/>
                        </w:rPr>
                        <w:t>Contact</w:t>
                      </w:r>
                    </w:p>
                    <w:p w14:paraId="3D1579E2" w14:textId="77777777" w:rsidR="001A3471" w:rsidRPr="003714BD" w:rsidRDefault="001A3471" w:rsidP="001A3471">
                      <w:pPr>
                        <w:rPr>
                          <w:rFonts w:ascii="Corbel" w:hAnsi="Corbel" w:cs="SegoePro-Bold"/>
                          <w:bCs/>
                          <w:color w:val="808080" w:themeColor="background1" w:themeShade="80"/>
                        </w:rPr>
                      </w:pPr>
                      <w:r w:rsidRPr="003714BD">
                        <w:rPr>
                          <w:rFonts w:ascii="Corbel" w:hAnsi="Corbel" w:cs="SegoePro-Bold"/>
                          <w:bCs/>
                          <w:color w:val="808080" w:themeColor="background1" w:themeShade="80"/>
                        </w:rPr>
                        <w:t>Skype : Léo Guilpain</w:t>
                      </w:r>
                    </w:p>
                    <w:p w14:paraId="7BF1A67E" w14:textId="77777777" w:rsidR="001A3471" w:rsidRPr="00587209" w:rsidRDefault="001A3471" w:rsidP="001A3471">
                      <w:pPr>
                        <w:rPr>
                          <w:rFonts w:ascii="Corbel" w:hAnsi="Corbel" w:cs="SegoePro-Bold"/>
                          <w:bCs/>
                          <w:color w:val="808080" w:themeColor="background1" w:themeShade="80"/>
                          <w:lang w:val="en-US"/>
                        </w:rPr>
                      </w:pPr>
                      <w:r w:rsidRPr="00587209">
                        <w:rPr>
                          <w:rFonts w:ascii="Corbel" w:hAnsi="Corbel" w:cs="SegoePro-Bold"/>
                          <w:bCs/>
                          <w:color w:val="808080" w:themeColor="background1" w:themeShade="80"/>
                          <w:lang w:val="en-US"/>
                        </w:rPr>
                        <w:t xml:space="preserve">LinkedIn : </w:t>
                      </w:r>
                      <w:r w:rsidRPr="00446200">
                        <w:rPr>
                          <w:rFonts w:ascii="Source Sans Pro" w:hAnsi="Source Sans Pro"/>
                          <w:color w:val="0084BF"/>
                          <w:sz w:val="23"/>
                          <w:szCs w:val="23"/>
                          <w:shd w:val="clear" w:color="auto" w:fill="F5F5F5"/>
                          <w:lang w:val="en-US"/>
                        </w:rPr>
                        <w:t>linkedin.com/in/leo-guilpain</w:t>
                      </w:r>
                    </w:p>
                    <w:p w14:paraId="5B36FED0" w14:textId="77777777" w:rsidR="001A3471" w:rsidRPr="001A3471" w:rsidRDefault="001A3471" w:rsidP="008131F3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color w:val="808080" w:themeColor="background1" w:themeShade="80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1690DB3" w14:textId="77777777" w:rsidR="0098177D" w:rsidRPr="001A3471" w:rsidRDefault="0098177D" w:rsidP="008131F3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63F5A2D" w14:textId="77777777" w:rsidR="0098177D" w:rsidRPr="001A3471" w:rsidRDefault="0098177D" w:rsidP="008131F3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1A347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D64013" wp14:editId="58ED35CF">
                <wp:simplePos x="0" y="0"/>
                <wp:positionH relativeFrom="page">
                  <wp:posOffset>0</wp:posOffset>
                </wp:positionH>
                <wp:positionV relativeFrom="page">
                  <wp:posOffset>7454265</wp:posOffset>
                </wp:positionV>
                <wp:extent cx="1739130" cy="3141133"/>
                <wp:effectExtent l="0" t="0" r="0" b="2540"/>
                <wp:wrapSquare wrapText="bothSides"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130" cy="3141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2EC3E" w14:textId="77777777" w:rsidR="00533C46" w:rsidRPr="008A3DEF" w:rsidRDefault="00533C46" w:rsidP="00607C8F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BE5C04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24"/>
                                <w:szCs w:val="24"/>
                              </w:rPr>
                              <w:t>Association</w:t>
                            </w:r>
                            <w:r w:rsidRPr="00BE5C04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EC974C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sz w:val="24"/>
                                <w:szCs w:val="24"/>
                              </w:rPr>
                              <w:br/>
                            </w:r>
                            <w:r w:rsidR="0098177D" w:rsidRPr="008A3DEF"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607C8F" w:rsidRPr="008A3DEF"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Responsable football au sein du bureau des étudiants de l’ESIR</w:t>
                            </w:r>
                          </w:p>
                          <w:p w14:paraId="739DDD10" w14:textId="77777777" w:rsidR="00607C8F" w:rsidRPr="008A3DEF" w:rsidRDefault="0098177D" w:rsidP="0098177D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A3DEF"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607C8F" w:rsidRPr="008A3DEF"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Capitaine de l’équipe de football universitaire</w:t>
                            </w:r>
                          </w:p>
                          <w:p w14:paraId="0A36A727" w14:textId="77777777" w:rsidR="009662E2" w:rsidRDefault="009662E2" w:rsidP="00607C8F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24"/>
                                <w:szCs w:val="24"/>
                              </w:rPr>
                            </w:pPr>
                          </w:p>
                          <w:p w14:paraId="6DB72BDA" w14:textId="77777777" w:rsidR="00533C46" w:rsidRPr="00BE5C04" w:rsidRDefault="00533C46" w:rsidP="00607C8F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EC974C"/>
                                <w:sz w:val="24"/>
                                <w:szCs w:val="24"/>
                              </w:rPr>
                            </w:pPr>
                            <w:r w:rsidRPr="00BE5C04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24"/>
                                <w:szCs w:val="24"/>
                              </w:rPr>
                              <w:t>Sport</w:t>
                            </w:r>
                            <w:r w:rsidRPr="00BE5C04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EC974C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71A3C3D" w14:textId="481D1C83" w:rsidR="00533C46" w:rsidRPr="008A3DEF" w:rsidRDefault="00607C8F" w:rsidP="00BE5C04">
                            <w:pPr>
                              <w:rPr>
                                <w:rFonts w:ascii="Corbel" w:hAnsi="Corbel" w:cs="SegoePro-Light"/>
                                <w:color w:val="808080" w:themeColor="background1" w:themeShade="80"/>
                              </w:rPr>
                            </w:pPr>
                            <w:r w:rsidRPr="008A3DEF">
                              <w:rPr>
                                <w:rFonts w:ascii="Corbel" w:hAnsi="Corbel" w:cs="SegoePro-Light"/>
                                <w:color w:val="808080" w:themeColor="background1" w:themeShade="80"/>
                              </w:rPr>
                              <w:t xml:space="preserve">Football </w:t>
                            </w:r>
                            <w:r w:rsidR="001A3471">
                              <w:rPr>
                                <w:rFonts w:ascii="Corbel" w:hAnsi="Corbel" w:cs="SegoePro-Light"/>
                                <w:color w:val="808080" w:themeColor="background1" w:themeShade="80"/>
                              </w:rPr>
                              <w:t xml:space="preserve">en club </w:t>
                            </w:r>
                            <w:r w:rsidRPr="008A3DEF">
                              <w:rPr>
                                <w:rFonts w:ascii="Corbel" w:hAnsi="Corbel" w:cs="SegoePro-Light"/>
                                <w:color w:val="808080" w:themeColor="background1" w:themeShade="80"/>
                              </w:rPr>
                              <w:t>depuis l’âge de 5 ans</w:t>
                            </w:r>
                          </w:p>
                          <w:p w14:paraId="2B362A76" w14:textId="5807CAB4" w:rsidR="004F4AE9" w:rsidRDefault="004F4AE9" w:rsidP="00BE5C04">
                            <w:pPr>
                              <w:rPr>
                                <w:rFonts w:ascii="Corbel" w:hAnsi="Corbel" w:cs="SegoePro-Light"/>
                                <w:color w:val="FFFFFF" w:themeColor="background1"/>
                              </w:rPr>
                            </w:pPr>
                          </w:p>
                          <w:p w14:paraId="7C573C04" w14:textId="77777777" w:rsidR="004F4AE9" w:rsidRPr="001A3471" w:rsidRDefault="004F4AE9" w:rsidP="00BE5C04">
                            <w:pPr>
                              <w:rPr>
                                <w:rFonts w:ascii="Corbel" w:hAnsi="Corbel"/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64013" id="Zone de texte 76" o:spid="_x0000_s1034" type="#_x0000_t202" style="position:absolute;margin-left:0;margin-top:586.95pt;width:136.95pt;height:247.3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" filled="f" stroked="f">
                <v:textbox>
                  <w:txbxContent>
                    <w:p w14:paraId="2332EC3E" w14:textId="77777777" w:rsidR="00533C46" w:rsidRPr="008A3DEF" w:rsidRDefault="00533C46" w:rsidP="00607C8F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BE5C04"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24"/>
                          <w:szCs w:val="24"/>
                        </w:rPr>
                        <w:t>Association</w:t>
                      </w:r>
                      <w:r w:rsidRPr="00BE5C04">
                        <w:rPr>
                          <w:rFonts w:ascii="Corbel" w:hAnsi="Corbel" w:cs="SegoePro-Bold"/>
                          <w:b/>
                          <w:bCs/>
                          <w:caps/>
                          <w:color w:val="EC974C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sz w:val="24"/>
                          <w:szCs w:val="24"/>
                        </w:rPr>
                        <w:br/>
                      </w:r>
                      <w:r w:rsidR="0098177D" w:rsidRPr="008A3DEF"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4"/>
                        </w:rPr>
                        <w:t xml:space="preserve">- </w:t>
                      </w:r>
                      <w:r w:rsidR="00607C8F" w:rsidRPr="008A3DEF"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4"/>
                        </w:rPr>
                        <w:t>Responsable football au sein du bureau des étudiants de l’ESIR</w:t>
                      </w:r>
                    </w:p>
                    <w:p w14:paraId="739DDD10" w14:textId="77777777" w:rsidR="00607C8F" w:rsidRPr="008A3DEF" w:rsidRDefault="0098177D" w:rsidP="0098177D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8A3DEF"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4"/>
                        </w:rPr>
                        <w:t xml:space="preserve">- </w:t>
                      </w:r>
                      <w:r w:rsidR="00607C8F" w:rsidRPr="008A3DEF"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4"/>
                        </w:rPr>
                        <w:t>Capitaine de l’équipe de football universitaire</w:t>
                      </w:r>
                    </w:p>
                    <w:p w14:paraId="0A36A727" w14:textId="77777777" w:rsidR="009662E2" w:rsidRDefault="009662E2" w:rsidP="00607C8F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24"/>
                          <w:szCs w:val="24"/>
                        </w:rPr>
                      </w:pPr>
                    </w:p>
                    <w:p w14:paraId="6DB72BDA" w14:textId="77777777" w:rsidR="00533C46" w:rsidRPr="00BE5C04" w:rsidRDefault="00533C46" w:rsidP="00607C8F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/>
                          <w:iCs/>
                          <w:caps/>
                          <w:color w:val="EC974C"/>
                          <w:sz w:val="24"/>
                          <w:szCs w:val="24"/>
                        </w:rPr>
                      </w:pPr>
                      <w:r w:rsidRPr="00BE5C04"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24"/>
                          <w:szCs w:val="24"/>
                        </w:rPr>
                        <w:t>Sport</w:t>
                      </w:r>
                      <w:r w:rsidRPr="00BE5C04">
                        <w:rPr>
                          <w:rFonts w:ascii="Corbel" w:hAnsi="Corbel" w:cs="SegoePro-Bold"/>
                          <w:b/>
                          <w:bCs/>
                          <w:caps/>
                          <w:color w:val="EC974C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71A3C3D" w14:textId="481D1C83" w:rsidR="00533C46" w:rsidRPr="008A3DEF" w:rsidRDefault="00607C8F" w:rsidP="00BE5C04">
                      <w:pPr>
                        <w:rPr>
                          <w:rFonts w:ascii="Corbel" w:hAnsi="Corbel" w:cs="SegoePro-Light"/>
                          <w:color w:val="808080" w:themeColor="background1" w:themeShade="80"/>
                        </w:rPr>
                      </w:pPr>
                      <w:r w:rsidRPr="008A3DEF">
                        <w:rPr>
                          <w:rFonts w:ascii="Corbel" w:hAnsi="Corbel" w:cs="SegoePro-Light"/>
                          <w:color w:val="808080" w:themeColor="background1" w:themeShade="80"/>
                        </w:rPr>
                        <w:t xml:space="preserve">Football </w:t>
                      </w:r>
                      <w:r w:rsidR="001A3471">
                        <w:rPr>
                          <w:rFonts w:ascii="Corbel" w:hAnsi="Corbel" w:cs="SegoePro-Light"/>
                          <w:color w:val="808080" w:themeColor="background1" w:themeShade="80"/>
                        </w:rPr>
                        <w:t xml:space="preserve">en club </w:t>
                      </w:r>
                      <w:r w:rsidRPr="008A3DEF">
                        <w:rPr>
                          <w:rFonts w:ascii="Corbel" w:hAnsi="Corbel" w:cs="SegoePro-Light"/>
                          <w:color w:val="808080" w:themeColor="background1" w:themeShade="80"/>
                        </w:rPr>
                        <w:t>depuis l’âge de 5 ans</w:t>
                      </w:r>
                    </w:p>
                    <w:p w14:paraId="2B362A76" w14:textId="5807CAB4" w:rsidR="004F4AE9" w:rsidRDefault="004F4AE9" w:rsidP="00BE5C04">
                      <w:pPr>
                        <w:rPr>
                          <w:rFonts w:ascii="Corbel" w:hAnsi="Corbel" w:cs="SegoePro-Light"/>
                          <w:color w:val="FFFFFF" w:themeColor="background1"/>
                        </w:rPr>
                      </w:pPr>
                    </w:p>
                    <w:p w14:paraId="7C573C04" w14:textId="77777777" w:rsidR="004F4AE9" w:rsidRPr="001A3471" w:rsidRDefault="004F4AE9" w:rsidP="00BE5C04">
                      <w:pPr>
                        <w:rPr>
                          <w:rFonts w:ascii="Corbel" w:hAnsi="Corbel"/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A3471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6CD36B6" wp14:editId="02190241">
                <wp:simplePos x="0" y="0"/>
                <wp:positionH relativeFrom="column">
                  <wp:posOffset>-899795</wp:posOffset>
                </wp:positionH>
                <wp:positionV relativeFrom="paragraph">
                  <wp:posOffset>5937250</wp:posOffset>
                </wp:positionV>
                <wp:extent cx="4423410" cy="3410585"/>
                <wp:effectExtent l="0" t="0" r="0" b="0"/>
                <wp:wrapThrough wrapText="bothSides">
                  <wp:wrapPolygon edited="0">
                    <wp:start x="0" y="0"/>
                    <wp:lineTo x="0" y="1930"/>
                    <wp:lineTo x="10791" y="1930"/>
                    <wp:lineTo x="10791" y="19304"/>
                    <wp:lineTo x="20465" y="21234"/>
                    <wp:lineTo x="20465" y="21475"/>
                    <wp:lineTo x="21488" y="21475"/>
                    <wp:lineTo x="21488" y="20631"/>
                    <wp:lineTo x="10698" y="19304"/>
                    <wp:lineTo x="10698" y="1930"/>
                    <wp:lineTo x="8837" y="0"/>
                    <wp:lineTo x="0" y="0"/>
                  </wp:wrapPolygon>
                </wp:wrapThrough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3410" cy="3410585"/>
                          <a:chOff x="-1752600" y="-3209925"/>
                          <a:chExt cx="4423728" cy="3410585"/>
                        </a:xfrm>
                      </wpg:grpSpPr>
                      <wps:wsp>
                        <wps:cNvPr id="73" name="Zone de texte 73"/>
                        <wps:cNvSpPr txBox="1"/>
                        <wps:spPr>
                          <a:xfrm>
                            <a:off x="-1752600" y="-3209925"/>
                            <a:ext cx="1790829" cy="304800"/>
                          </a:xfrm>
                          <a:prstGeom prst="rect">
                            <a:avLst/>
                          </a:prstGeom>
                          <a:solidFill>
                            <a:srgbClr val="EC974C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89D75F" w14:textId="77777777"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Centres d’intérêt</w:t>
                              </w:r>
                            </w:p>
                            <w:p w14:paraId="2B17FD0D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1738" y="57150"/>
                            <a:ext cx="19939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CD36B6" id="Groupe 5" o:spid="_x0000_s1035" style="position:absolute;margin-left:-70.85pt;margin-top:467.5pt;width:348.3pt;height:268.55pt;z-index:251684864;mso-width-relative:margin;mso-height-relative:margin" coordorigin="-17526,-32099" coordsize="44237,341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">
                <v:shape id="Zone de texte 73" o:spid="_x0000_s1036" type="#_x0000_t202" style="position:absolute;left:-17526;top:-32099;width:1790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" fillcolor="#ec974c" stroked="f">
                  <v:textbox>
                    <w:txbxContent>
                      <w:p w14:paraId="0889D75F" w14:textId="77777777"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Centres d’intérêt</w:t>
                        </w:r>
                      </w:p>
                      <w:p w14:paraId="2B17FD0D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5" o:spid="_x0000_s1037" type="#_x0000_t75" style="position:absolute;left:24717;top:571;width:1994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">
                  <v:imagedata r:id="rId14" o:title=""/>
                  <v:path arrowok="t"/>
                </v:shape>
                <w10:wrap type="through"/>
              </v:group>
            </w:pict>
          </mc:Fallback>
        </mc:AlternateContent>
      </w:r>
      <w:r w:rsidR="00D06F3C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B371200" wp14:editId="0CEDA9C9">
                <wp:simplePos x="0" y="0"/>
                <wp:positionH relativeFrom="column">
                  <wp:posOffset>890905</wp:posOffset>
                </wp:positionH>
                <wp:positionV relativeFrom="paragraph">
                  <wp:posOffset>6322695</wp:posOffset>
                </wp:positionV>
                <wp:extent cx="5761990" cy="873760"/>
                <wp:effectExtent l="0" t="0" r="0" b="2540"/>
                <wp:wrapThrough wrapText="bothSides">
                  <wp:wrapPolygon edited="0">
                    <wp:start x="18782" y="0"/>
                    <wp:lineTo x="10855" y="7535"/>
                    <wp:lineTo x="0" y="14599"/>
                    <wp:lineTo x="0" y="21192"/>
                    <wp:lineTo x="21495" y="21192"/>
                    <wp:lineTo x="21495" y="14599"/>
                    <wp:lineTo x="10783" y="7535"/>
                    <wp:lineTo x="16354" y="7535"/>
                    <wp:lineTo x="20067" y="4709"/>
                    <wp:lineTo x="19996" y="0"/>
                    <wp:lineTo x="18782" y="0"/>
                  </wp:wrapPolygon>
                </wp:wrapThrough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990" cy="873760"/>
                          <a:chOff x="114946" y="28575"/>
                          <a:chExt cx="2738120" cy="873760"/>
                        </a:xfrm>
                      </wpg:grpSpPr>
                      <wps:wsp>
                        <wps:cNvPr id="69" name="Zone de texte 69"/>
                        <wps:cNvSpPr txBox="1"/>
                        <wps:spPr>
                          <a:xfrm>
                            <a:off x="114946" y="638175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48B6A8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08D61C" w14:textId="77777777"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Compétences</w:t>
                              </w:r>
                            </w:p>
                            <w:p w14:paraId="4A0A96D6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72000" tIns="45720" rIns="72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9838" y="28575"/>
                            <a:ext cx="12954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371200" id="Groupe 4" o:spid="_x0000_s1038" style="position:absolute;margin-left:70.15pt;margin-top:497.85pt;width:453.7pt;height:68.8pt;z-index:251670528;mso-width-relative:margin;mso-height-relative:margin" coordorigin="1149,285" coordsize="27381,87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">
                <v:shape id="Zone de texte 69" o:spid="_x0000_s1039" type="#_x0000_t202" style="position:absolute;left:1149;top:6381;width:27381;height:2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" fillcolor="#48b6a8" stroked="f">
                  <v:textbox inset="2mm,,2mm">
                    <w:txbxContent>
                      <w:p w14:paraId="0C08D61C" w14:textId="77777777"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Compétences</w:t>
                        </w:r>
                      </w:p>
                      <w:p w14:paraId="4A0A96D6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4" o:spid="_x0000_s1040" type="#_x0000_t75" style="position:absolute;left:25098;top:285;width:1295;height:2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">
                  <v:imagedata r:id="rId16" o:title=""/>
                  <v:path arrowok="t"/>
                </v:shape>
                <w10:wrap type="through"/>
              </v:group>
            </w:pict>
          </mc:Fallback>
        </mc:AlternateContent>
      </w:r>
      <w:r w:rsidR="001411D6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32F093A" wp14:editId="4E5F6EA0">
                <wp:simplePos x="0" y="0"/>
                <wp:positionH relativeFrom="margin">
                  <wp:align>right</wp:align>
                </wp:positionH>
                <wp:positionV relativeFrom="paragraph">
                  <wp:posOffset>7271811</wp:posOffset>
                </wp:positionV>
                <wp:extent cx="4581525" cy="1924685"/>
                <wp:effectExtent l="0" t="0" r="0" b="5715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1924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E3E1B" w14:textId="77777777" w:rsidR="001A3471" w:rsidRPr="00DC5877" w:rsidRDefault="001A3471" w:rsidP="001A347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Informatiques :</w:t>
                            </w:r>
                          </w:p>
                          <w:p w14:paraId="77F17BE3" w14:textId="77777777" w:rsidR="001A3471" w:rsidRPr="001A3471" w:rsidRDefault="001A3471" w:rsidP="001A3471">
                            <w:pPr>
                              <w:rPr>
                                <w:rFonts w:ascii="Corbel" w:hAnsi="Corbel" w:cs="SegoePro-Light"/>
                                <w:i/>
                                <w:color w:val="808080" w:themeColor="background1" w:themeShade="80"/>
                              </w:rPr>
                            </w:pPr>
                            <w:r w:rsidRPr="00E7027E">
                              <w:rPr>
                                <w:rFonts w:ascii="Corbel" w:hAnsi="Corbel" w:cs="SegoePro-Light"/>
                                <w:i/>
                                <w:color w:val="808080" w:themeColor="background1" w:themeShade="80"/>
                              </w:rPr>
                              <w:t>Word, Excel, Internet, PowerPoint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808080" w:themeColor="background1" w:themeShade="80"/>
                              </w:rPr>
                              <w:t xml:space="preserve">, </w:t>
                            </w:r>
                            <w:r w:rsidRPr="008A3DEF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</w:rPr>
                              <w:t>R, Java (base), Latis Pro</w:t>
                            </w:r>
                          </w:p>
                          <w:p w14:paraId="062A9D0B" w14:textId="77777777" w:rsidR="001A3471" w:rsidRPr="008A3DEF" w:rsidRDefault="001A3471" w:rsidP="001A3471">
                            <w:pPr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</w:rPr>
                            </w:pPr>
                            <w:r w:rsidRPr="008A3DEF">
                              <w:rPr>
                                <w:rFonts w:ascii="Corbel" w:hAnsi="Corbel" w:cs="SegoePro-Light"/>
                                <w:i/>
                                <w:color w:val="808080" w:themeColor="background1" w:themeShade="80"/>
                              </w:rPr>
                              <w:t>Logiciel Domotique</w:t>
                            </w:r>
                            <w:r w:rsidRPr="008A3DEF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</w:rPr>
                              <w:t> : ETS</w:t>
                            </w:r>
                          </w:p>
                          <w:p w14:paraId="181BC62C" w14:textId="77777777" w:rsidR="001A3471" w:rsidRDefault="001A3471" w:rsidP="00E7027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</w:pPr>
                          </w:p>
                          <w:p w14:paraId="00D1DCE9" w14:textId="0024A006" w:rsidR="00533C46" w:rsidRDefault="00E7027E" w:rsidP="00E7027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Cs/>
                                <w:caps/>
                                <w:color w:val="20978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Linguistique</w:t>
                            </w:r>
                            <w:r w:rsidR="001A3471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20978B"/>
                                <w:sz w:val="24"/>
                                <w:szCs w:val="24"/>
                              </w:rPr>
                              <w:t> </w:t>
                            </w:r>
                            <w:r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0E148B2C" w14:textId="77777777" w:rsidR="00E7027E" w:rsidRPr="00E7027E" w:rsidRDefault="00E7027E" w:rsidP="00E7027E">
                            <w:pPr>
                              <w:rPr>
                                <w:rFonts w:ascii="Corbel" w:hAnsi="Corbel"/>
                                <w:i/>
                                <w:color w:val="808080" w:themeColor="background1" w:themeShade="80"/>
                              </w:rPr>
                            </w:pPr>
                            <w:r w:rsidRPr="00E7027E">
                              <w:rPr>
                                <w:rFonts w:ascii="Corbel" w:hAnsi="Corbel"/>
                                <w:b/>
                                <w:i/>
                                <w:color w:val="808080" w:themeColor="background1" w:themeShade="80"/>
                              </w:rPr>
                              <w:t>Anglais :</w:t>
                            </w:r>
                            <w:r w:rsidRPr="00E7027E">
                              <w:rPr>
                                <w:rFonts w:ascii="Corbel" w:hAnsi="Corbel"/>
                                <w:i/>
                                <w:color w:val="808080" w:themeColor="background1" w:themeShade="80"/>
                              </w:rPr>
                              <w:t xml:space="preserve"> Traduction, discussion usuelle</w:t>
                            </w:r>
                            <w:r w:rsidR="00AE5825">
                              <w:rPr>
                                <w:rFonts w:ascii="Corbel" w:hAnsi="Corbel"/>
                                <w:i/>
                                <w:color w:val="808080" w:themeColor="background1" w:themeShade="80"/>
                              </w:rPr>
                              <w:t>, niveau B1</w:t>
                            </w:r>
                          </w:p>
                          <w:p w14:paraId="2D5A85B5" w14:textId="58B1F044" w:rsidR="00D10382" w:rsidRDefault="00E7027E" w:rsidP="00607C8F">
                            <w:pPr>
                              <w:rPr>
                                <w:rFonts w:ascii="Corbel" w:hAnsi="Corbel"/>
                                <w:i/>
                                <w:color w:val="808080" w:themeColor="background1" w:themeShade="80"/>
                              </w:rPr>
                            </w:pPr>
                            <w:r w:rsidRPr="00E7027E">
                              <w:rPr>
                                <w:rFonts w:ascii="Corbel" w:hAnsi="Corbel"/>
                                <w:b/>
                                <w:i/>
                                <w:color w:val="808080" w:themeColor="background1" w:themeShade="80"/>
                              </w:rPr>
                              <w:t>Allemand :</w:t>
                            </w:r>
                            <w:r w:rsidRPr="00E7027E">
                              <w:rPr>
                                <w:rFonts w:ascii="Corbel" w:hAnsi="Corbel"/>
                                <w:i/>
                                <w:color w:val="808080" w:themeColor="background1" w:themeShade="80"/>
                              </w:rPr>
                              <w:t xml:space="preserve"> Niveau A2</w:t>
                            </w:r>
                          </w:p>
                          <w:p w14:paraId="3DE8B82F" w14:textId="77777777" w:rsidR="00607C8F" w:rsidRPr="00E7027E" w:rsidRDefault="00607C8F" w:rsidP="00607C8F">
                            <w:pPr>
                              <w:rPr>
                                <w:rFonts w:ascii="Corbel" w:hAnsi="Corbel"/>
                                <w:i/>
                                <w:color w:val="808080" w:themeColor="background1" w:themeShade="80"/>
                              </w:rPr>
                            </w:pPr>
                          </w:p>
                          <w:p w14:paraId="663C11B2" w14:textId="77777777" w:rsidR="00E7027E" w:rsidRPr="00380ED0" w:rsidRDefault="00E7027E" w:rsidP="0043288E">
                            <w:pPr>
                              <w:rPr>
                                <w:rFonts w:ascii="Corbel" w:hAnsi="Corbel"/>
                                <w:b/>
                                <w:i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F093A" id="Zone de texte 37" o:spid="_x0000_s1041" type="#_x0000_t202" style="position:absolute;margin-left:309.55pt;margin-top:572.6pt;width:360.75pt;height:151.55pt;z-index:2516367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" filled="f" stroked="f">
                <v:textbox>
                  <w:txbxContent>
                    <w:p w14:paraId="7C8E3E1B" w14:textId="77777777" w:rsidR="001A3471" w:rsidRPr="00DC5877" w:rsidRDefault="001A3471" w:rsidP="001A3471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Informatiques :</w:t>
                      </w:r>
                    </w:p>
                    <w:p w14:paraId="77F17BE3" w14:textId="77777777" w:rsidR="001A3471" w:rsidRPr="001A3471" w:rsidRDefault="001A3471" w:rsidP="001A3471">
                      <w:pPr>
                        <w:rPr>
                          <w:rFonts w:ascii="Corbel" w:hAnsi="Corbel" w:cs="SegoePro-Light"/>
                          <w:i/>
                          <w:color w:val="808080" w:themeColor="background1" w:themeShade="80"/>
                        </w:rPr>
                      </w:pPr>
                      <w:r w:rsidRPr="00E7027E">
                        <w:rPr>
                          <w:rFonts w:ascii="Corbel" w:hAnsi="Corbel" w:cs="SegoePro-Light"/>
                          <w:i/>
                          <w:color w:val="808080" w:themeColor="background1" w:themeShade="80"/>
                        </w:rPr>
                        <w:t>Word, Excel, Internet, PowerPoint</w:t>
                      </w:r>
                      <w:r>
                        <w:rPr>
                          <w:rFonts w:ascii="Corbel" w:hAnsi="Corbel" w:cs="SegoePro-Light"/>
                          <w:i/>
                          <w:color w:val="808080" w:themeColor="background1" w:themeShade="80"/>
                        </w:rPr>
                        <w:t xml:space="preserve">, </w:t>
                      </w:r>
                      <w:r w:rsidRPr="008A3DEF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</w:rPr>
                        <w:t>R, Java (base), Latis Pro</w:t>
                      </w:r>
                    </w:p>
                    <w:p w14:paraId="062A9D0B" w14:textId="77777777" w:rsidR="001A3471" w:rsidRPr="008A3DEF" w:rsidRDefault="001A3471" w:rsidP="001A3471">
                      <w:pPr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</w:rPr>
                      </w:pPr>
                      <w:r w:rsidRPr="008A3DEF">
                        <w:rPr>
                          <w:rFonts w:ascii="Corbel" w:hAnsi="Corbel" w:cs="SegoePro-Light"/>
                          <w:i/>
                          <w:color w:val="808080" w:themeColor="background1" w:themeShade="80"/>
                        </w:rPr>
                        <w:t>Logiciel Domotique</w:t>
                      </w:r>
                      <w:r w:rsidRPr="008A3DEF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</w:rPr>
                        <w:t> : ETS</w:t>
                      </w:r>
                    </w:p>
                    <w:p w14:paraId="181BC62C" w14:textId="77777777" w:rsidR="001A3471" w:rsidRDefault="001A3471" w:rsidP="00E7027E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</w:pPr>
                    </w:p>
                    <w:p w14:paraId="00D1DCE9" w14:textId="0024A006" w:rsidR="00533C46" w:rsidRDefault="00E7027E" w:rsidP="00E7027E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Cs/>
                          <w:caps/>
                          <w:color w:val="20978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Linguistique</w:t>
                      </w:r>
                      <w:r w:rsidR="001A3471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aps/>
                          <w:color w:val="20978B"/>
                          <w:sz w:val="24"/>
                          <w:szCs w:val="24"/>
                        </w:rPr>
                        <w:t> </w:t>
                      </w:r>
                      <w:r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0E148B2C" w14:textId="77777777" w:rsidR="00E7027E" w:rsidRPr="00E7027E" w:rsidRDefault="00E7027E" w:rsidP="00E7027E">
                      <w:pPr>
                        <w:rPr>
                          <w:rFonts w:ascii="Corbel" w:hAnsi="Corbel"/>
                          <w:i/>
                          <w:color w:val="808080" w:themeColor="background1" w:themeShade="80"/>
                        </w:rPr>
                      </w:pPr>
                      <w:r w:rsidRPr="00E7027E">
                        <w:rPr>
                          <w:rFonts w:ascii="Corbel" w:hAnsi="Corbel"/>
                          <w:b/>
                          <w:i/>
                          <w:color w:val="808080" w:themeColor="background1" w:themeShade="80"/>
                        </w:rPr>
                        <w:t>Anglais :</w:t>
                      </w:r>
                      <w:r w:rsidRPr="00E7027E">
                        <w:rPr>
                          <w:rFonts w:ascii="Corbel" w:hAnsi="Corbel"/>
                          <w:i/>
                          <w:color w:val="808080" w:themeColor="background1" w:themeShade="80"/>
                        </w:rPr>
                        <w:t xml:space="preserve"> Traduction, discussion usuelle</w:t>
                      </w:r>
                      <w:r w:rsidR="00AE5825">
                        <w:rPr>
                          <w:rFonts w:ascii="Corbel" w:hAnsi="Corbel"/>
                          <w:i/>
                          <w:color w:val="808080" w:themeColor="background1" w:themeShade="80"/>
                        </w:rPr>
                        <w:t>, niveau B1</w:t>
                      </w:r>
                    </w:p>
                    <w:p w14:paraId="2D5A85B5" w14:textId="58B1F044" w:rsidR="00D10382" w:rsidRDefault="00E7027E" w:rsidP="00607C8F">
                      <w:pPr>
                        <w:rPr>
                          <w:rFonts w:ascii="Corbel" w:hAnsi="Corbel"/>
                          <w:i/>
                          <w:color w:val="808080" w:themeColor="background1" w:themeShade="80"/>
                        </w:rPr>
                      </w:pPr>
                      <w:r w:rsidRPr="00E7027E">
                        <w:rPr>
                          <w:rFonts w:ascii="Corbel" w:hAnsi="Corbel"/>
                          <w:b/>
                          <w:i/>
                          <w:color w:val="808080" w:themeColor="background1" w:themeShade="80"/>
                        </w:rPr>
                        <w:t>Allemand :</w:t>
                      </w:r>
                      <w:r w:rsidRPr="00E7027E">
                        <w:rPr>
                          <w:rFonts w:ascii="Corbel" w:hAnsi="Corbel"/>
                          <w:i/>
                          <w:color w:val="808080" w:themeColor="background1" w:themeShade="80"/>
                        </w:rPr>
                        <w:t xml:space="preserve"> Niveau A2</w:t>
                      </w:r>
                    </w:p>
                    <w:p w14:paraId="3DE8B82F" w14:textId="77777777" w:rsidR="00607C8F" w:rsidRPr="00E7027E" w:rsidRDefault="00607C8F" w:rsidP="00607C8F">
                      <w:pPr>
                        <w:rPr>
                          <w:rFonts w:ascii="Corbel" w:hAnsi="Corbel"/>
                          <w:i/>
                          <w:color w:val="808080" w:themeColor="background1" w:themeShade="80"/>
                        </w:rPr>
                      </w:pPr>
                    </w:p>
                    <w:p w14:paraId="663C11B2" w14:textId="77777777" w:rsidR="00E7027E" w:rsidRPr="00380ED0" w:rsidRDefault="00E7027E" w:rsidP="0043288E">
                      <w:pPr>
                        <w:rPr>
                          <w:rFonts w:ascii="Corbel" w:hAnsi="Corbel"/>
                          <w:b/>
                          <w:i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6ABE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31C00AD" wp14:editId="663919E1">
                <wp:simplePos x="0" y="0"/>
                <wp:positionH relativeFrom="column">
                  <wp:posOffset>979170</wp:posOffset>
                </wp:positionH>
                <wp:positionV relativeFrom="paragraph">
                  <wp:posOffset>129540</wp:posOffset>
                </wp:positionV>
                <wp:extent cx="5790565" cy="807085"/>
                <wp:effectExtent l="0" t="0" r="635" b="5715"/>
                <wp:wrapThrough wrapText="bothSides">
                  <wp:wrapPolygon edited="0">
                    <wp:start x="0" y="0"/>
                    <wp:lineTo x="0" y="21073"/>
                    <wp:lineTo x="21508" y="21073"/>
                    <wp:lineTo x="21508" y="0"/>
                    <wp:lineTo x="0" y="0"/>
                  </wp:wrapPolygon>
                </wp:wrapThrough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0565" cy="807085"/>
                        </a:xfrm>
                        <a:prstGeom prst="rect">
                          <a:avLst/>
                        </a:prstGeom>
                        <a:solidFill>
                          <a:srgbClr val="E0672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E906B" w14:textId="6C88CDE2" w:rsidR="00533C46" w:rsidRPr="0075570E" w:rsidRDefault="001A3471" w:rsidP="0075570E">
                            <w:pPr>
                              <w:pStyle w:val="Textedebulles"/>
                              <w:spacing w:after="113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Elève Ingénieur à la recherche d’un </w:t>
                            </w:r>
                            <w:r w:rsidR="00593D91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5200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C00AD" id="Zone de texte 14" o:spid="_x0000_s1042" type="#_x0000_t202" style="position:absolute;margin-left:77.1pt;margin-top:10.2pt;width:455.95pt;height:63.5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" fillcolor="#e06721" stroked="f">
                <v:textbox inset="7mm,,,0">
                  <w:txbxContent>
                    <w:p w14:paraId="564E906B" w14:textId="6C88CDE2" w:rsidR="00533C46" w:rsidRPr="0075570E" w:rsidRDefault="001A3471" w:rsidP="0075570E">
                      <w:pPr>
                        <w:pStyle w:val="Textedebulles"/>
                        <w:spacing w:after="113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Elève Ingénieur à la recherche d’un </w:t>
                      </w:r>
                      <w:r w:rsidR="00593D91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CDD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B39A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75CAB5" wp14:editId="33A82D46">
                <wp:simplePos x="0" y="0"/>
                <wp:positionH relativeFrom="column">
                  <wp:posOffset>3310255</wp:posOffset>
                </wp:positionH>
                <wp:positionV relativeFrom="page">
                  <wp:posOffset>257175</wp:posOffset>
                </wp:positionV>
                <wp:extent cx="3011805" cy="684530"/>
                <wp:effectExtent l="0" t="0" r="0" b="1270"/>
                <wp:wrapThrough wrapText="bothSides">
                  <wp:wrapPolygon edited="0">
                    <wp:start x="273" y="0"/>
                    <wp:lineTo x="273" y="21039"/>
                    <wp:lineTo x="21176" y="21039"/>
                    <wp:lineTo x="21176" y="0"/>
                    <wp:lineTo x="273" y="0"/>
                  </wp:wrapPolygon>
                </wp:wrapThrough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1805" cy="684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BDA62" w14:textId="77777777" w:rsidR="00533C46" w:rsidRPr="0075570E" w:rsidRDefault="00533C46" w:rsidP="00D873DD">
                            <w:pPr>
                              <w:pStyle w:val="Textedebulles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5CAB5" id="Zone de texte 13" o:spid="_x0000_s1043" type="#_x0000_t202" style="position:absolute;margin-left:260.65pt;margin-top:20.25pt;width:237.15pt;height:5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" filled="f" stroked="f">
                <v:textbox>
                  <w:txbxContent>
                    <w:p w14:paraId="621BDA62" w14:textId="77777777" w:rsidR="00533C46" w:rsidRPr="0075570E" w:rsidRDefault="00533C46" w:rsidP="00D873DD">
                      <w:pPr>
                        <w:pStyle w:val="Textedebulles"/>
                        <w:spacing w:after="113"/>
                        <w:jc w:val="center"/>
                        <w:rPr>
                          <w:rFonts w:ascii="Corbel" w:hAnsi="Corbel" w:cs="SegoePro-Light"/>
                          <w:i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260D98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54763F4" wp14:editId="2A687083">
                <wp:simplePos x="0" y="0"/>
                <wp:positionH relativeFrom="column">
                  <wp:posOffset>5788660</wp:posOffset>
                </wp:positionH>
                <wp:positionV relativeFrom="paragraph">
                  <wp:posOffset>113030</wp:posOffset>
                </wp:positionV>
                <wp:extent cx="855345" cy="835660"/>
                <wp:effectExtent l="0" t="0" r="33655" b="53340"/>
                <wp:wrapNone/>
                <wp:docPr id="92" name="Grouper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5345" cy="835660"/>
                          <a:chOff x="0" y="0"/>
                          <a:chExt cx="855345" cy="835660"/>
                        </a:xfrm>
                      </wpg:grpSpPr>
                      <wps:wsp>
                        <wps:cNvPr id="60" name="Connecteur droit 60"/>
                        <wps:cNvCnPr/>
                        <wps:spPr>
                          <a:xfrm flipV="1">
                            <a:off x="0" y="0"/>
                            <a:ext cx="845185" cy="835660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necteur droit 61"/>
                        <wps:cNvCnPr/>
                        <wps:spPr>
                          <a:xfrm flipV="1">
                            <a:off x="26670" y="424815"/>
                            <a:ext cx="822960" cy="410845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onnecteur droit 62"/>
                        <wps:cNvCnPr/>
                        <wps:spPr>
                          <a:xfrm flipV="1">
                            <a:off x="29210" y="713105"/>
                            <a:ext cx="826135" cy="122555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E14240" id="Grouper 92" o:spid="_x0000_s1026" style="position:absolute;margin-left:455.8pt;margin-top:8.9pt;width:67.35pt;height:65.8pt;z-index:251654144" coordsize="8553,8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">
                <v:line id="Connecteur droit 60" o:spid="_x0000_s1027" style="position:absolute;flip:y;visibility:visible;mso-wrap-style:square" from="0,0" to="8451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" strokecolor="white" strokeweight="1.25pt">
                  <v:stroke dashstyle="1 1" endcap="round"/>
                </v:line>
                <v:line id="Connecteur droit 61" o:spid="_x0000_s1028" style="position:absolute;flip:y;visibility:visible;mso-wrap-style:square" from="266,4248" to="8496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" strokecolor="white" strokeweight="1.25pt">
                  <v:stroke dashstyle="1 1" endcap="round"/>
                </v:line>
                <v:line id="Connecteur droit 62" o:spid="_x0000_s1029" style="position:absolute;flip:y;visibility:visible;mso-wrap-style:square" from="292,7131" to="8553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" strokecolor="white" strokeweight="1.25pt">
                  <v:stroke dashstyle="1 1" endcap="round"/>
                </v:line>
              </v:group>
            </w:pict>
          </mc:Fallback>
        </mc:AlternateContent>
      </w:r>
      <w:r w:rsidR="00945931" w:rsidRPr="00945931">
        <w:t xml:space="preserve">  </w:t>
      </w:r>
    </w:p>
    <w:sectPr w:rsidR="00AF7C19" w:rsidSect="00F93E26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A29684" w14:textId="77777777" w:rsidR="00195A5A" w:rsidRDefault="00195A5A" w:rsidP="00B51FFB">
      <w:r>
        <w:separator/>
      </w:r>
    </w:p>
  </w:endnote>
  <w:endnote w:type="continuationSeparator" w:id="0">
    <w:p w14:paraId="042C7920" w14:textId="77777777" w:rsidR="00195A5A" w:rsidRDefault="00195A5A" w:rsidP="00B5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36B52C" w14:textId="77777777" w:rsidR="00195A5A" w:rsidRDefault="00195A5A" w:rsidP="00B51FFB">
      <w:r>
        <w:separator/>
      </w:r>
    </w:p>
  </w:footnote>
  <w:footnote w:type="continuationSeparator" w:id="0">
    <w:p w14:paraId="77C3E8F4" w14:textId="77777777" w:rsidR="00195A5A" w:rsidRDefault="00195A5A" w:rsidP="00B51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59BF"/>
    <w:multiLevelType w:val="hybridMultilevel"/>
    <w:tmpl w:val="97F069A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910E96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415FB"/>
    <w:multiLevelType w:val="hybridMultilevel"/>
    <w:tmpl w:val="ACF25BAA"/>
    <w:lvl w:ilvl="0" w:tplc="AAA06E36">
      <w:numFmt w:val="bullet"/>
      <w:lvlText w:val="-"/>
      <w:lvlJc w:val="left"/>
      <w:pPr>
        <w:ind w:left="720" w:hanging="360"/>
      </w:pPr>
      <w:rPr>
        <w:rFonts w:ascii="Corbel" w:eastAsiaTheme="minorEastAsia" w:hAnsi="Corbel" w:cs="SegoePro-Light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D57B1"/>
    <w:multiLevelType w:val="hybridMultilevel"/>
    <w:tmpl w:val="F48C3DE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07CF5B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2307D"/>
    <w:multiLevelType w:val="hybridMultilevel"/>
    <w:tmpl w:val="C39E3C9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FD0C1C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50A75"/>
    <w:multiLevelType w:val="hybridMultilevel"/>
    <w:tmpl w:val="A6D4B51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1D4183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11951"/>
    <w:multiLevelType w:val="hybridMultilevel"/>
    <w:tmpl w:val="6EA063E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B4A685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A7E5B"/>
    <w:multiLevelType w:val="hybridMultilevel"/>
    <w:tmpl w:val="9316416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F0A9EE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84A42"/>
    <w:multiLevelType w:val="hybridMultilevel"/>
    <w:tmpl w:val="2002696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26407D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67C6F"/>
    <w:multiLevelType w:val="hybridMultilevel"/>
    <w:tmpl w:val="22AA2F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F5986D82">
      <w:start w:val="1"/>
      <w:numFmt w:val="bullet"/>
      <w:lvlText w:val=""/>
      <w:lvlJc w:val="left"/>
      <w:pPr>
        <w:tabs>
          <w:tab w:val="num" w:pos="1021"/>
        </w:tabs>
        <w:ind w:left="1021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DB468F"/>
    <w:multiLevelType w:val="hybridMultilevel"/>
    <w:tmpl w:val="8DB83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024AC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04582"/>
    <w:multiLevelType w:val="hybridMultilevel"/>
    <w:tmpl w:val="94FACE1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6FC833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F6BBE"/>
    <w:multiLevelType w:val="hybridMultilevel"/>
    <w:tmpl w:val="5358E7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89659AC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BE1E60"/>
    <w:multiLevelType w:val="hybridMultilevel"/>
    <w:tmpl w:val="0FC6788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BA47A5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775985"/>
    <w:multiLevelType w:val="hybridMultilevel"/>
    <w:tmpl w:val="0780229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152750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16485"/>
    <w:multiLevelType w:val="hybridMultilevel"/>
    <w:tmpl w:val="AC1E9524"/>
    <w:lvl w:ilvl="0" w:tplc="32CADB82">
      <w:numFmt w:val="bullet"/>
      <w:lvlText w:val="-"/>
      <w:lvlJc w:val="left"/>
      <w:pPr>
        <w:ind w:left="720" w:hanging="360"/>
      </w:pPr>
      <w:rPr>
        <w:rFonts w:ascii="Corbel" w:eastAsiaTheme="minorEastAsia" w:hAnsi="Corbel" w:cs="SegoePro-Light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2E3C2C"/>
    <w:multiLevelType w:val="hybridMultilevel"/>
    <w:tmpl w:val="52F4DAB0"/>
    <w:lvl w:ilvl="0" w:tplc="426A2CE2">
      <w:numFmt w:val="bullet"/>
      <w:lvlText w:val="-"/>
      <w:lvlJc w:val="left"/>
      <w:pPr>
        <w:ind w:left="720" w:hanging="360"/>
      </w:pPr>
      <w:rPr>
        <w:rFonts w:ascii="Corbel" w:eastAsiaTheme="minorEastAsia" w:hAnsi="Corbel" w:cs="SegoePro-Light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767DC7"/>
    <w:multiLevelType w:val="hybridMultilevel"/>
    <w:tmpl w:val="3F86780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DE0A37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"/>
  </w:num>
  <w:num w:numId="3">
    <w:abstractNumId w:val="22"/>
  </w:num>
  <w:num w:numId="4">
    <w:abstractNumId w:val="10"/>
  </w:num>
  <w:num w:numId="5">
    <w:abstractNumId w:val="20"/>
  </w:num>
  <w:num w:numId="6">
    <w:abstractNumId w:val="2"/>
  </w:num>
  <w:num w:numId="7">
    <w:abstractNumId w:val="7"/>
  </w:num>
  <w:num w:numId="8">
    <w:abstractNumId w:val="17"/>
  </w:num>
  <w:num w:numId="9">
    <w:abstractNumId w:val="23"/>
  </w:num>
  <w:num w:numId="10">
    <w:abstractNumId w:val="29"/>
  </w:num>
  <w:num w:numId="11">
    <w:abstractNumId w:val="32"/>
  </w:num>
  <w:num w:numId="12">
    <w:abstractNumId w:val="30"/>
  </w:num>
  <w:num w:numId="13">
    <w:abstractNumId w:val="35"/>
  </w:num>
  <w:num w:numId="14">
    <w:abstractNumId w:val="41"/>
  </w:num>
  <w:num w:numId="15">
    <w:abstractNumId w:val="16"/>
  </w:num>
  <w:num w:numId="16">
    <w:abstractNumId w:val="13"/>
  </w:num>
  <w:num w:numId="17">
    <w:abstractNumId w:val="1"/>
  </w:num>
  <w:num w:numId="18">
    <w:abstractNumId w:val="8"/>
  </w:num>
  <w:num w:numId="19">
    <w:abstractNumId w:val="33"/>
  </w:num>
  <w:num w:numId="20">
    <w:abstractNumId w:val="24"/>
  </w:num>
  <w:num w:numId="21">
    <w:abstractNumId w:val="26"/>
  </w:num>
  <w:num w:numId="22">
    <w:abstractNumId w:val="19"/>
  </w:num>
  <w:num w:numId="23">
    <w:abstractNumId w:val="31"/>
  </w:num>
  <w:num w:numId="24">
    <w:abstractNumId w:val="5"/>
  </w:num>
  <w:num w:numId="25">
    <w:abstractNumId w:val="4"/>
  </w:num>
  <w:num w:numId="26">
    <w:abstractNumId w:val="21"/>
  </w:num>
  <w:num w:numId="27">
    <w:abstractNumId w:val="25"/>
  </w:num>
  <w:num w:numId="28">
    <w:abstractNumId w:val="0"/>
  </w:num>
  <w:num w:numId="29">
    <w:abstractNumId w:val="28"/>
  </w:num>
  <w:num w:numId="30">
    <w:abstractNumId w:val="11"/>
  </w:num>
  <w:num w:numId="31">
    <w:abstractNumId w:val="15"/>
  </w:num>
  <w:num w:numId="32">
    <w:abstractNumId w:val="18"/>
  </w:num>
  <w:num w:numId="33">
    <w:abstractNumId w:val="34"/>
  </w:num>
  <w:num w:numId="34">
    <w:abstractNumId w:val="9"/>
  </w:num>
  <w:num w:numId="35">
    <w:abstractNumId w:val="36"/>
  </w:num>
  <w:num w:numId="36">
    <w:abstractNumId w:val="27"/>
  </w:num>
  <w:num w:numId="37">
    <w:abstractNumId w:val="12"/>
  </w:num>
  <w:num w:numId="38">
    <w:abstractNumId w:val="40"/>
  </w:num>
  <w:num w:numId="39">
    <w:abstractNumId w:val="14"/>
  </w:num>
  <w:num w:numId="40">
    <w:abstractNumId w:val="6"/>
  </w:num>
  <w:num w:numId="41">
    <w:abstractNumId w:val="38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fr-FR" w:vendorID="64" w:dllVersion="0" w:nlCheck="1" w:checkStyle="0"/>
  <w:activeWritingStyle w:appName="MSWord" w:lang="fr-FR" w:vendorID="64" w:dllVersion="6" w:nlCheck="1" w:checkStyle="1"/>
  <w:activeWritingStyle w:appName="MSWord" w:lang="en-US" w:vendorID="64" w:dllVersion="0" w:nlCheck="1" w:checkStyle="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4E6"/>
    <w:rsid w:val="00010BF5"/>
    <w:rsid w:val="000E5A1F"/>
    <w:rsid w:val="001411D6"/>
    <w:rsid w:val="00195A5A"/>
    <w:rsid w:val="001A3471"/>
    <w:rsid w:val="001B01AB"/>
    <w:rsid w:val="001B55A0"/>
    <w:rsid w:val="002303A4"/>
    <w:rsid w:val="002319E2"/>
    <w:rsid w:val="00260D98"/>
    <w:rsid w:val="00282810"/>
    <w:rsid w:val="002C6F62"/>
    <w:rsid w:val="00300FB7"/>
    <w:rsid w:val="00332D35"/>
    <w:rsid w:val="00357D94"/>
    <w:rsid w:val="003615FE"/>
    <w:rsid w:val="003714BD"/>
    <w:rsid w:val="00380ED0"/>
    <w:rsid w:val="003B39A5"/>
    <w:rsid w:val="003D445D"/>
    <w:rsid w:val="004204BA"/>
    <w:rsid w:val="004228E2"/>
    <w:rsid w:val="00427934"/>
    <w:rsid w:val="0043288E"/>
    <w:rsid w:val="00446CB6"/>
    <w:rsid w:val="004B60AA"/>
    <w:rsid w:val="004F4AE9"/>
    <w:rsid w:val="00531751"/>
    <w:rsid w:val="00533C46"/>
    <w:rsid w:val="005531F2"/>
    <w:rsid w:val="00587209"/>
    <w:rsid w:val="00593D91"/>
    <w:rsid w:val="005A7045"/>
    <w:rsid w:val="00607C8F"/>
    <w:rsid w:val="006D2443"/>
    <w:rsid w:val="006F799E"/>
    <w:rsid w:val="0075570E"/>
    <w:rsid w:val="007624E6"/>
    <w:rsid w:val="00773A5E"/>
    <w:rsid w:val="00791F2D"/>
    <w:rsid w:val="00795718"/>
    <w:rsid w:val="007A5221"/>
    <w:rsid w:val="008131F3"/>
    <w:rsid w:val="008424FA"/>
    <w:rsid w:val="008A3DEF"/>
    <w:rsid w:val="008A4186"/>
    <w:rsid w:val="008D2C12"/>
    <w:rsid w:val="008F4D63"/>
    <w:rsid w:val="00945931"/>
    <w:rsid w:val="00955B50"/>
    <w:rsid w:val="009662E2"/>
    <w:rsid w:val="0098177D"/>
    <w:rsid w:val="009B6B66"/>
    <w:rsid w:val="009E3264"/>
    <w:rsid w:val="00A73C49"/>
    <w:rsid w:val="00AA6C16"/>
    <w:rsid w:val="00AC6ABE"/>
    <w:rsid w:val="00AD7669"/>
    <w:rsid w:val="00AE5825"/>
    <w:rsid w:val="00AF7C19"/>
    <w:rsid w:val="00B47022"/>
    <w:rsid w:val="00B51FFB"/>
    <w:rsid w:val="00B83FE3"/>
    <w:rsid w:val="00BB6353"/>
    <w:rsid w:val="00BC5ADF"/>
    <w:rsid w:val="00BE5C04"/>
    <w:rsid w:val="00BF4C23"/>
    <w:rsid w:val="00CE06E8"/>
    <w:rsid w:val="00D06F3C"/>
    <w:rsid w:val="00D0757E"/>
    <w:rsid w:val="00D10382"/>
    <w:rsid w:val="00D326EE"/>
    <w:rsid w:val="00D62916"/>
    <w:rsid w:val="00D76F43"/>
    <w:rsid w:val="00D8598A"/>
    <w:rsid w:val="00D873DD"/>
    <w:rsid w:val="00DC5877"/>
    <w:rsid w:val="00DC6CA6"/>
    <w:rsid w:val="00DD2E57"/>
    <w:rsid w:val="00E05C21"/>
    <w:rsid w:val="00E27B5B"/>
    <w:rsid w:val="00E7027E"/>
    <w:rsid w:val="00E76932"/>
    <w:rsid w:val="00F16B08"/>
    <w:rsid w:val="00F47BC2"/>
    <w:rsid w:val="00F52B97"/>
    <w:rsid w:val="00F9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F28B2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F93E2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Lienhypertexte">
    <w:name w:val="Hyperlink"/>
    <w:basedOn w:val="Policepardfaut"/>
    <w:uiPriority w:val="99"/>
    <w:unhideWhenUsed/>
    <w:rsid w:val="00B47022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47022"/>
    <w:rPr>
      <w:color w:val="800080" w:themeColor="followedHyperlink"/>
      <w:u w:val="single"/>
    </w:rPr>
  </w:style>
  <w:style w:type="paragraph" w:customStyle="1" w:styleId="Aucunstyle">
    <w:name w:val="[Aucun style]"/>
    <w:rsid w:val="002303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51FFB"/>
  </w:style>
  <w:style w:type="paragraph" w:styleId="Pieddepage">
    <w:name w:val="footer"/>
    <w:basedOn w:val="Normal"/>
    <w:link w:val="PieddepageC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1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leoguilpain@hotmail.f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eoguilpain@hotmail.f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TerLeO\AppData\Roaming\Microsoft\Templates\CV%20moderne%20color&#233;%20(design%20vertical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17AA435-881C-4F11-9414-A1097715BE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moderne coloré (design vertical)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moderne coloré (design vertical)</vt:lpstr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moderne coloré (design vertical)</dc:title>
  <dc:subject/>
  <dc:creator/>
  <cp:keywords/>
  <dc:description/>
  <cp:lastModifiedBy/>
  <cp:revision>1</cp:revision>
  <dcterms:created xsi:type="dcterms:W3CDTF">2017-03-12T11:04:00Z</dcterms:created>
  <dcterms:modified xsi:type="dcterms:W3CDTF">2017-04-04T15:20:00Z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TC043158559991</vt:lpwstr>
  </property>
</Properties>
</file>