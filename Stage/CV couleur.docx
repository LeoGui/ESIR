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B631C" w14:textId="77777777" w:rsidR="00F93E26" w:rsidRDefault="003B39A5" w:rsidP="00E76932">
      <w:pPr>
        <w:jc w:val="both"/>
        <w:sectPr w:rsidR="00F93E26" w:rsidSect="003B39A5">
          <w:pgSz w:w="11900" w:h="16840"/>
          <w:pgMar w:top="1417" w:right="1417" w:bottom="1417" w:left="1417" w:header="0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8352A9" wp14:editId="3006D418">
                <wp:simplePos x="0" y="0"/>
                <wp:positionH relativeFrom="column">
                  <wp:posOffset>976630</wp:posOffset>
                </wp:positionH>
                <wp:positionV relativeFrom="page">
                  <wp:posOffset>266700</wp:posOffset>
                </wp:positionV>
                <wp:extent cx="1962150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FBEC" w14:textId="77777777" w:rsidR="00533C46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GUILPAIN</w:t>
                            </w:r>
                          </w:p>
                          <w:p w14:paraId="6FFF81C5" w14:textId="77777777" w:rsidR="007624E6" w:rsidRPr="00E76932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52A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6.9pt;margin-top:21pt;width:154.5pt;height:6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CRrgIAAKg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" filled="f" stroked="f">
                <v:textbox>
                  <w:txbxContent>
                    <w:p w14:paraId="54DAFBEC" w14:textId="77777777" w:rsidR="00533C46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GUILPAIN</w:t>
                      </w:r>
                    </w:p>
                    <w:p w14:paraId="6FFF81C5" w14:textId="77777777" w:rsidR="007624E6" w:rsidRPr="00E76932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Léo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C5877">
        <w:rPr>
          <w:noProof/>
        </w:rPr>
        <w:drawing>
          <wp:anchor distT="0" distB="0" distL="114300" distR="114300" simplePos="0" relativeHeight="251668480" behindDoc="0" locked="0" layoutInCell="1" allowOverlap="1" wp14:anchorId="11036720" wp14:editId="4A97F843">
            <wp:simplePos x="0" y="0"/>
            <wp:positionH relativeFrom="column">
              <wp:posOffset>-612140</wp:posOffset>
            </wp:positionH>
            <wp:positionV relativeFrom="paragraph">
              <wp:posOffset>-495300</wp:posOffset>
            </wp:positionV>
            <wp:extent cx="1484630" cy="1611630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31" w:rsidRPr="00945931">
        <w:t xml:space="preserve"> </w:t>
      </w:r>
    </w:p>
    <w:p w14:paraId="63461AE9" w14:textId="285E230C" w:rsidR="00AF7C19" w:rsidRDefault="00292986" w:rsidP="0098177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CE546F" wp14:editId="10954E36">
                <wp:simplePos x="0" y="0"/>
                <wp:positionH relativeFrom="column">
                  <wp:posOffset>852805</wp:posOffset>
                </wp:positionH>
                <wp:positionV relativeFrom="paragraph">
                  <wp:posOffset>3252470</wp:posOffset>
                </wp:positionV>
                <wp:extent cx="2832100" cy="1244600"/>
                <wp:effectExtent l="0" t="0" r="6350" b="0"/>
                <wp:wrapThrough wrapText="bothSides">
                  <wp:wrapPolygon edited="0">
                    <wp:start x="0" y="0"/>
                    <wp:lineTo x="0" y="5290"/>
                    <wp:lineTo x="10752" y="5290"/>
                    <wp:lineTo x="10752" y="15869"/>
                    <wp:lineTo x="19469" y="21159"/>
                    <wp:lineTo x="21213" y="21159"/>
                    <wp:lineTo x="21503" y="19176"/>
                    <wp:lineTo x="20341" y="18514"/>
                    <wp:lineTo x="10606" y="15869"/>
                    <wp:lineTo x="10752" y="5290"/>
                    <wp:lineTo x="21503" y="5290"/>
                    <wp:lineTo x="21503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0" cy="1244600"/>
                          <a:chOff x="0" y="-895350"/>
                          <a:chExt cx="2738120" cy="1093787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-89535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C3AE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2AAEADF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46F" id="Groupe 2" o:spid="_x0000_s1027" style="position:absolute;margin-left:67.15pt;margin-top:256.1pt;width:223pt;height:98pt;z-index:251658240;mso-width-relative:margin;mso-height-relative:margin" coordorigin=",-8953" coordsize="27381,10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">
                <v:shape id="Zone de texte 65" o:spid="_x0000_s1028" type="#_x0000_t202" style="position:absolute;top:-8953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189BC3AE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2AAEADF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 w:rsidR="001411D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DA29A3" wp14:editId="465D0B6A">
                <wp:simplePos x="0" y="0"/>
                <wp:positionH relativeFrom="column">
                  <wp:posOffset>841375</wp:posOffset>
                </wp:positionH>
                <wp:positionV relativeFrom="paragraph">
                  <wp:posOffset>1012190</wp:posOffset>
                </wp:positionV>
                <wp:extent cx="2738120" cy="264160"/>
                <wp:effectExtent l="0" t="0" r="5080" b="0"/>
                <wp:wrapThrough wrapText="bothSides">
                  <wp:wrapPolygon edited="0">
                    <wp:start x="0" y="0"/>
                    <wp:lineTo x="0" y="18692"/>
                    <wp:lineTo x="21440" y="18692"/>
                    <wp:lineTo x="21440" y="0"/>
                    <wp:lineTo x="0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1514B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E763" w14:textId="77777777" w:rsidR="00533C46" w:rsidRPr="008131F3" w:rsidRDefault="00533C46" w:rsidP="00BC5ADF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b/>
                                <w:caps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xpérience professionnelle</w:t>
                            </w:r>
                          </w:p>
                          <w:p w14:paraId="087E8920" w14:textId="77777777" w:rsidR="00533C46" w:rsidRPr="00BC5ADF" w:rsidRDefault="00533C46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A29A3" id="Zone de texte 18" o:spid="_x0000_s1030" type="#_x0000_t202" style="position:absolute;margin-left:66.25pt;margin-top:79.7pt;width:215.6pt;height:20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" fillcolor="#11514b" stroked="f">
                <v:textbox>
                  <w:txbxContent>
                    <w:p w14:paraId="1F89E763" w14:textId="77777777" w:rsidR="00533C46" w:rsidRPr="008131F3" w:rsidRDefault="00533C46" w:rsidP="00BC5ADF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b/>
                          <w:caps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xpérience professionnelle</w:t>
                      </w:r>
                    </w:p>
                    <w:p w14:paraId="087E8920" w14:textId="77777777" w:rsidR="00533C46" w:rsidRPr="00BC5ADF" w:rsidRDefault="00533C46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411D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371200" wp14:editId="3E23E085">
                <wp:simplePos x="0" y="0"/>
                <wp:positionH relativeFrom="column">
                  <wp:posOffset>814705</wp:posOffset>
                </wp:positionH>
                <wp:positionV relativeFrom="paragraph">
                  <wp:posOffset>6322060</wp:posOffset>
                </wp:positionV>
                <wp:extent cx="2738120" cy="873760"/>
                <wp:effectExtent l="0" t="0" r="5080" b="0"/>
                <wp:wrapThrough wrapText="bothSides">
                  <wp:wrapPolygon edited="0">
                    <wp:start x="19035" y="0"/>
                    <wp:lineTo x="11020" y="10047"/>
                    <wp:lineTo x="0" y="14442"/>
                    <wp:lineTo x="0" y="20721"/>
                    <wp:lineTo x="21440" y="20721"/>
                    <wp:lineTo x="21440" y="14442"/>
                    <wp:lineTo x="10820" y="10047"/>
                    <wp:lineTo x="15028" y="10047"/>
                    <wp:lineTo x="20839" y="4395"/>
                    <wp:lineTo x="20638" y="0"/>
                    <wp:lineTo x="19035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873760"/>
                          <a:chOff x="41286" y="28575"/>
                          <a:chExt cx="2738120" cy="8737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41286" y="63817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8D61C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4A0A96D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71200" id="Groupe 4" o:spid="_x0000_s1031" style="position:absolute;margin-left:64.15pt;margin-top:497.8pt;width:215.6pt;height:68.8pt;z-index:251660288;mso-height-relative:margin" coordorigin="412,285" coordsize="27381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">
                <v:shape id="Zone de texte 69" o:spid="_x0000_s1032" type="#_x0000_t202" style="position:absolute;left:412;top:6381;width:27382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14:paraId="0C08D61C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4A0A96D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3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  <w:r w:rsidR="001411D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162C65" wp14:editId="2AD39969">
                <wp:simplePos x="0" y="0"/>
                <wp:positionH relativeFrom="margin">
                  <wp:posOffset>1159510</wp:posOffset>
                </wp:positionH>
                <wp:positionV relativeFrom="paragraph">
                  <wp:posOffset>3671570</wp:posOffset>
                </wp:positionV>
                <wp:extent cx="4533900" cy="3190875"/>
                <wp:effectExtent l="0" t="0" r="0" b="952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0E56" w14:textId="77777777" w:rsidR="00533C46" w:rsidRPr="004228E2" w:rsidRDefault="00F47BC2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2016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Ingénieur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Ecole supérieure d’ingénieurs de Rennes</w:t>
                            </w:r>
                          </w:p>
                          <w:p w14:paraId="1A87CC0A" w14:textId="726D0F1A" w:rsidR="00533C46" w:rsidRDefault="00F47BC2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Cursus 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TICB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(Technologie de l’Information et</w:t>
                            </w:r>
                            <w:r w:rsidR="0029298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 la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Communication pour le Bâtiment)</w:t>
                            </w:r>
                          </w:p>
                          <w:p w14:paraId="66AB6A75" w14:textId="4966CF0C" w:rsidR="00AC6ABE" w:rsidRDefault="00292986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Formation à la </w:t>
                            </w:r>
                            <w:r w:rsidRPr="00292986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comptabilité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communication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domotique</w:t>
                            </w:r>
                          </w:p>
                          <w:p w14:paraId="591FE7A3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8064FF3" w14:textId="77777777" w:rsidR="00533C46" w:rsidRPr="004228E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2015 – Juillet 2016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CPGE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65360128" w14:textId="77777777" w:rsidR="00F47BC2" w:rsidRP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 PSI (Physique, Science de l’Ingénieur)</w:t>
                            </w:r>
                          </w:p>
                          <w:p w14:paraId="63D73A3D" w14:textId="12E34B98" w:rsidR="00F47BC2" w:rsidRP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</w:t>
                            </w:r>
                            <w:r w:rsidR="0029298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4</w:t>
                            </w:r>
                            <w:r w:rsidRPr="00F47BC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Juillet 201</w:t>
                            </w:r>
                            <w:r w:rsidR="0029298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5</w:t>
                            </w:r>
                            <w:r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7BC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CPGE </w:t>
                            </w:r>
                            <w:r w:rsidRPr="00F47BC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7BC2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52E226C7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</w:t>
                            </w: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</w:t>
                            </w: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(Maths, Physique, Science de l’Ingénieur)</w:t>
                            </w:r>
                          </w:p>
                          <w:p w14:paraId="48F67A5B" w14:textId="77777777" w:rsidR="00F47BC2" w:rsidRPr="004228E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2012 – Juillet 2014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Bac S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Pierre et Marie Curie à Châteauroux</w:t>
                            </w:r>
                          </w:p>
                          <w:p w14:paraId="32C0DBA3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Spécialité Mathématiques</w:t>
                            </w:r>
                          </w:p>
                          <w:p w14:paraId="2BB6C93E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Mention Assez Bien</w:t>
                            </w:r>
                          </w:p>
                          <w:p w14:paraId="1E531EE0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5D4388F" w14:textId="77777777" w:rsidR="00F47BC2" w:rsidRP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2C65" id="Zone de texte 36" o:spid="_x0000_s1034" type="#_x0000_t202" style="position:absolute;margin-left:91.3pt;margin-top:289.1pt;width:357pt;height:251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2ntAIAALI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" filled="f" stroked="f">
                <v:textbox>
                  <w:txbxContent>
                    <w:p w14:paraId="53590E56" w14:textId="77777777" w:rsidR="00533C46" w:rsidRPr="004228E2" w:rsidRDefault="00F47BC2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2016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Ingénieur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Ecole supérieure d’ingénieurs de Rennes</w:t>
                      </w:r>
                    </w:p>
                    <w:p w14:paraId="1A87CC0A" w14:textId="726D0F1A" w:rsidR="00533C46" w:rsidRDefault="00F47BC2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Cursus 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TICB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(Technologie de l’Information et</w:t>
                      </w:r>
                      <w:r w:rsidR="0029298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de la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Communication pour le Bâtiment)</w:t>
                      </w:r>
                    </w:p>
                    <w:p w14:paraId="66AB6A75" w14:textId="4966CF0C" w:rsidR="00AC6ABE" w:rsidRDefault="00292986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Formation à la </w:t>
                      </w:r>
                      <w:r w:rsidRPr="00292986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comptabilité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,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communication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programmation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domotique</w:t>
                      </w:r>
                    </w:p>
                    <w:p w14:paraId="591FE7A3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8064FF3" w14:textId="77777777" w:rsidR="00533C46" w:rsidRPr="004228E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2015 – Juillet 2016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CPGE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65360128" w14:textId="77777777" w:rsidR="00F47BC2" w:rsidRP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 PSI (Physique, Science de l’Ingénieur)</w:t>
                      </w:r>
                    </w:p>
                    <w:p w14:paraId="63D73A3D" w14:textId="12E34B98" w:rsidR="00F47BC2" w:rsidRP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</w:t>
                      </w:r>
                      <w:r w:rsidR="0029298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4</w:t>
                      </w:r>
                      <w:r w:rsidRPr="00F47BC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Juillet 201</w:t>
                      </w:r>
                      <w:r w:rsidR="0029298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5</w:t>
                      </w:r>
                      <w:r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47BC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CPGE </w:t>
                      </w:r>
                      <w:r w:rsidRPr="00F47BC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47BC2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52E226C7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</w:t>
                      </w: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M</w:t>
                      </w: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</w:t>
                      </w: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(Maths, Physique, Science de l’Ingénieur)</w:t>
                      </w:r>
                    </w:p>
                    <w:p w14:paraId="48F67A5B" w14:textId="77777777" w:rsidR="00F47BC2" w:rsidRPr="004228E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2012 – Juillet 2014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Bac S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Pierre et Marie Curie à Châteauroux</w:t>
                      </w:r>
                    </w:p>
                    <w:p w14:paraId="32C0DBA3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Spécialité Mathématiques</w:t>
                      </w:r>
                    </w:p>
                    <w:p w14:paraId="2BB6C93E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Mention Assez Bien</w:t>
                      </w:r>
                    </w:p>
                    <w:p w14:paraId="1E531EE0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5D4388F" w14:textId="77777777" w:rsidR="00F47BC2" w:rsidRP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1D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2F093A" wp14:editId="4E5F6EA0">
                <wp:simplePos x="0" y="0"/>
                <wp:positionH relativeFrom="margin">
                  <wp:align>right</wp:align>
                </wp:positionH>
                <wp:positionV relativeFrom="paragraph">
                  <wp:posOffset>7271811</wp:posOffset>
                </wp:positionV>
                <wp:extent cx="4581525" cy="1924685"/>
                <wp:effectExtent l="0" t="0" r="0" b="571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DCE9" w14:textId="77777777" w:rsidR="00533C46" w:rsidRDefault="00E7027E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Linguistique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148B2C" w14:textId="77777777" w:rsidR="00E7027E" w:rsidRPr="00E7027E" w:rsidRDefault="00E7027E" w:rsidP="00E7027E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Anglais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Traduction, discussion usuelle</w:t>
                            </w:r>
                            <w:r w:rsidR="00AE5825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>, niveau B1</w:t>
                            </w:r>
                          </w:p>
                          <w:p w14:paraId="452BD720" w14:textId="77777777" w:rsidR="00E7027E" w:rsidRDefault="00E7027E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Allemand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Niveau A2</w:t>
                            </w:r>
                          </w:p>
                          <w:p w14:paraId="3DE8B82F" w14:textId="77777777" w:rsidR="00607C8F" w:rsidRPr="00E7027E" w:rsidRDefault="00607C8F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23EEC53B" w14:textId="77777777" w:rsidR="00533C46" w:rsidRPr="00DC5877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Informatique</w:t>
                            </w:r>
                            <w:r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114054" w14:textId="77777777" w:rsidR="00533C46" w:rsidRPr="00E7027E" w:rsidRDefault="00E7027E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Word, Excel, Internet</w:t>
                            </w:r>
                            <w:r w:rsidR="00533C46" w:rsidRPr="00E7027E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, PowerPoint</w:t>
                            </w:r>
                          </w:p>
                          <w:p w14:paraId="22DD8C77" w14:textId="2AB24553" w:rsidR="00E7027E" w:rsidRPr="00E7027E" w:rsidRDefault="00E7027E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R, Java</w:t>
                            </w:r>
                            <w:r w:rsidR="009E3264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 xml:space="preserve"> (base)</w:t>
                            </w:r>
                            <w:r w:rsidRPr="00E7027E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, Latis Pro</w:t>
                            </w:r>
                          </w:p>
                          <w:p w14:paraId="286282AE" w14:textId="77777777" w:rsidR="00E7027E" w:rsidRPr="00A73C49" w:rsidRDefault="00E7027E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A73C49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Logiciel Domotique : ETS</w:t>
                            </w:r>
                          </w:p>
                          <w:p w14:paraId="663C11B2" w14:textId="77777777" w:rsidR="00E7027E" w:rsidRPr="00380ED0" w:rsidRDefault="00E7027E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093A" id="Zone de texte 37" o:spid="_x0000_s1035" type="#_x0000_t202" style="position:absolute;margin-left:309.55pt;margin-top:572.6pt;width:360.75pt;height:151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" filled="f" stroked="f">
                <v:textbox>
                  <w:txbxContent>
                    <w:p w14:paraId="00D1DCE9" w14:textId="77777777" w:rsidR="00533C46" w:rsidRDefault="00E7027E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Linguistique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148B2C" w14:textId="77777777" w:rsidR="00E7027E" w:rsidRPr="00E7027E" w:rsidRDefault="00E7027E" w:rsidP="00E7027E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Anglais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Traduction, discussion usuelle</w:t>
                      </w:r>
                      <w:r w:rsidR="00AE5825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>, niveau B1</w:t>
                      </w:r>
                    </w:p>
                    <w:p w14:paraId="452BD720" w14:textId="77777777" w:rsidR="00E7027E" w:rsidRDefault="00E7027E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Allemand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Niveau A2</w:t>
                      </w:r>
                    </w:p>
                    <w:p w14:paraId="3DE8B82F" w14:textId="77777777" w:rsidR="00607C8F" w:rsidRPr="00E7027E" w:rsidRDefault="00607C8F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</w:p>
                    <w:p w14:paraId="23EEC53B" w14:textId="77777777" w:rsidR="00533C46" w:rsidRPr="00DC5877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Informatique</w:t>
                      </w:r>
                      <w:r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114054" w14:textId="77777777" w:rsidR="00533C46" w:rsidRPr="00E7027E" w:rsidRDefault="00E7027E" w:rsidP="0043288E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Word, Excel, Internet</w:t>
                      </w:r>
                      <w:r w:rsidR="00533C46" w:rsidRPr="00E7027E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, PowerPoint</w:t>
                      </w:r>
                    </w:p>
                    <w:p w14:paraId="22DD8C77" w14:textId="2AB24553" w:rsidR="00E7027E" w:rsidRPr="00E7027E" w:rsidRDefault="00E7027E" w:rsidP="0043288E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R, Java</w:t>
                      </w:r>
                      <w:r w:rsidR="009E3264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 xml:space="preserve"> (base)</w:t>
                      </w:r>
                      <w:r w:rsidRPr="00E7027E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, Latis Pro</w:t>
                      </w:r>
                    </w:p>
                    <w:p w14:paraId="286282AE" w14:textId="77777777" w:rsidR="00E7027E" w:rsidRPr="00A73C49" w:rsidRDefault="00E7027E" w:rsidP="0043288E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A73C49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Logiciel Domotique : ETS</w:t>
                      </w:r>
                    </w:p>
                    <w:p w14:paraId="663C11B2" w14:textId="77777777" w:rsidR="00E7027E" w:rsidRPr="00380ED0" w:rsidRDefault="00E7027E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AB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31C00AD" wp14:editId="76F998C3">
                <wp:simplePos x="0" y="0"/>
                <wp:positionH relativeFrom="column">
                  <wp:posOffset>979170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06B" w14:textId="3F11835A" w:rsidR="00533C46" w:rsidRPr="0075570E" w:rsidRDefault="00AC6ABE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Recherche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00AD" id="Zone de texte 14" o:spid="_x0000_s1036" type="#_x0000_t202" style="position:absolute;margin-left:77.1pt;margin-top:10.2pt;width:455.95pt;height:63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" fillcolor="#e06721" stroked="f">
                <v:textbox inset="7mm,,,0">
                  <w:txbxContent>
                    <w:p w14:paraId="564E906B" w14:textId="3F11835A" w:rsidR="00533C46" w:rsidRPr="0075570E" w:rsidRDefault="00AC6ABE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Recherche stage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817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64013" wp14:editId="7664DF08">
                <wp:simplePos x="0" y="0"/>
                <wp:positionH relativeFrom="page">
                  <wp:align>left</wp:align>
                </wp:positionH>
                <wp:positionV relativeFrom="page">
                  <wp:posOffset>6429375</wp:posOffset>
                </wp:positionV>
                <wp:extent cx="1739130" cy="28575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3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EC3E" w14:textId="77777777" w:rsidR="00533C46" w:rsidRPr="009662E2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98177D" w:rsidRPr="009662E2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9662E2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4"/>
                              </w:rPr>
                              <w:t>Responsable football au sein du bureau des étudiants de l’ESIR</w:t>
                            </w:r>
                          </w:p>
                          <w:p w14:paraId="739DDD10" w14:textId="77777777" w:rsidR="00607C8F" w:rsidRPr="009662E2" w:rsidRDefault="0098177D" w:rsidP="0098177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62E2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9662E2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4"/>
                              </w:rPr>
                              <w:t>Capitaine de l’équipe de football universitaire</w:t>
                            </w:r>
                          </w:p>
                          <w:p w14:paraId="0A36A727" w14:textId="77777777" w:rsidR="009662E2" w:rsidRDefault="009662E2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</w:p>
                          <w:p w14:paraId="6DB72BDA" w14:textId="77777777" w:rsidR="00533C46" w:rsidRPr="00BE5C04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1A3C3D" w14:textId="03BE00ED" w:rsidR="00533C46" w:rsidRDefault="00607C8F" w:rsidP="00BE5C04">
                            <w:pPr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</w:pPr>
                            <w:r w:rsidRPr="009662E2"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  <w:t>Football depuis l’âge de 5 ans</w:t>
                            </w:r>
                          </w:p>
                          <w:p w14:paraId="2B362A76" w14:textId="5807CAB4" w:rsidR="004F4AE9" w:rsidRDefault="004F4AE9" w:rsidP="00BE5C04">
                            <w:pPr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</w:pPr>
                          </w:p>
                          <w:p w14:paraId="3DF8536D" w14:textId="1BD73DB4" w:rsidR="004F4AE9" w:rsidRPr="00292986" w:rsidRDefault="004F4AE9" w:rsidP="00BE5C04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US"/>
                              </w:rPr>
                            </w:pPr>
                            <w:r w:rsidRPr="0029298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US"/>
                              </w:rPr>
                              <w:t>Contact</w:t>
                            </w:r>
                          </w:p>
                          <w:p w14:paraId="2B66F3C4" w14:textId="00D3EBDC" w:rsidR="004F4AE9" w:rsidRPr="00292986" w:rsidRDefault="00323DFE" w:rsidP="00BE5C04">
                            <w:pPr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92986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lang w:val="en-US"/>
                              </w:rPr>
                              <w:t>Skype:</w:t>
                            </w:r>
                            <w:bookmarkStart w:id="0" w:name="_GoBack"/>
                            <w:bookmarkEnd w:id="0"/>
                            <w:r w:rsidR="004F4AE9" w:rsidRPr="00292986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Léo Guilpain</w:t>
                            </w:r>
                          </w:p>
                          <w:p w14:paraId="072B6ABE" w14:textId="3FA41D55" w:rsidR="00F16B08" w:rsidRPr="00292986" w:rsidRDefault="00323DFE" w:rsidP="00BE5C04">
                            <w:pPr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92986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lang w:val="en-US"/>
                              </w:rPr>
                              <w:t>LinkedIn:</w:t>
                            </w:r>
                            <w:r w:rsidR="00F16B08" w:rsidRPr="00292986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Léo Guilpain</w:t>
                            </w:r>
                          </w:p>
                          <w:p w14:paraId="7C573C04" w14:textId="77777777" w:rsidR="004F4AE9" w:rsidRPr="00292986" w:rsidRDefault="004F4AE9" w:rsidP="00BE5C04">
                            <w:pPr>
                              <w:rPr>
                                <w:rFonts w:ascii="Corbel" w:hAnsi="Corbe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4013" id="Zone de texte 76" o:spid="_x0000_s1037" type="#_x0000_t202" style="position:absolute;margin-left:0;margin-top:506.25pt;width:136.95pt;height:22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" filled="f" stroked="f">
                <v:textbox>
                  <w:txbxContent>
                    <w:p w14:paraId="2332EC3E" w14:textId="77777777" w:rsidR="00533C46" w:rsidRPr="009662E2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98177D" w:rsidRPr="009662E2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607C8F" w:rsidRPr="009662E2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4"/>
                        </w:rPr>
                        <w:t>Responsable football au sein du bureau des étudiants de l’ESIR</w:t>
                      </w:r>
                    </w:p>
                    <w:p w14:paraId="739DDD10" w14:textId="77777777" w:rsidR="00607C8F" w:rsidRPr="009662E2" w:rsidRDefault="0098177D" w:rsidP="0098177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62E2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607C8F" w:rsidRPr="009662E2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4"/>
                        </w:rPr>
                        <w:t>Capitaine de l’équipe de football universitaire</w:t>
                      </w:r>
                    </w:p>
                    <w:p w14:paraId="0A36A727" w14:textId="77777777" w:rsidR="009662E2" w:rsidRDefault="009662E2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</w:p>
                    <w:p w14:paraId="6DB72BDA" w14:textId="77777777" w:rsidR="00533C46" w:rsidRPr="00BE5C04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1A3C3D" w14:textId="03BE00ED" w:rsidR="00533C46" w:rsidRDefault="00607C8F" w:rsidP="00BE5C04">
                      <w:pPr>
                        <w:rPr>
                          <w:rFonts w:ascii="Corbel" w:hAnsi="Corbel" w:cs="SegoePro-Light"/>
                          <w:color w:val="FFFFFF" w:themeColor="background1"/>
                        </w:rPr>
                      </w:pPr>
                      <w:r w:rsidRPr="009662E2">
                        <w:rPr>
                          <w:rFonts w:ascii="Corbel" w:hAnsi="Corbel" w:cs="SegoePro-Light"/>
                          <w:color w:val="FFFFFF" w:themeColor="background1"/>
                        </w:rPr>
                        <w:t>Football depuis l’âge de 5 ans</w:t>
                      </w:r>
                    </w:p>
                    <w:p w14:paraId="2B362A76" w14:textId="5807CAB4" w:rsidR="004F4AE9" w:rsidRDefault="004F4AE9" w:rsidP="00BE5C04">
                      <w:pPr>
                        <w:rPr>
                          <w:rFonts w:ascii="Corbel" w:hAnsi="Corbel" w:cs="SegoePro-Light"/>
                          <w:color w:val="FFFFFF" w:themeColor="background1"/>
                        </w:rPr>
                      </w:pPr>
                    </w:p>
                    <w:p w14:paraId="3DF8536D" w14:textId="1BD73DB4" w:rsidR="004F4AE9" w:rsidRPr="00292986" w:rsidRDefault="004F4AE9" w:rsidP="00BE5C04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US"/>
                        </w:rPr>
                      </w:pPr>
                      <w:r w:rsidRPr="0029298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US"/>
                        </w:rPr>
                        <w:t>Contact</w:t>
                      </w:r>
                    </w:p>
                    <w:p w14:paraId="2B66F3C4" w14:textId="00D3EBDC" w:rsidR="004F4AE9" w:rsidRPr="00292986" w:rsidRDefault="00323DFE" w:rsidP="00BE5C04">
                      <w:pPr>
                        <w:rPr>
                          <w:rFonts w:ascii="Corbel" w:hAnsi="Corbel" w:cs="SegoePro-Bold"/>
                          <w:bCs/>
                          <w:color w:val="FFFFFF" w:themeColor="background1"/>
                          <w:lang w:val="en-US"/>
                        </w:rPr>
                      </w:pPr>
                      <w:r w:rsidRPr="00292986">
                        <w:rPr>
                          <w:rFonts w:ascii="Corbel" w:hAnsi="Corbel" w:cs="SegoePro-Bold"/>
                          <w:bCs/>
                          <w:color w:val="FFFFFF" w:themeColor="background1"/>
                          <w:lang w:val="en-US"/>
                        </w:rPr>
                        <w:t>Skype:</w:t>
                      </w:r>
                      <w:bookmarkStart w:id="1" w:name="_GoBack"/>
                      <w:bookmarkEnd w:id="1"/>
                      <w:r w:rsidR="004F4AE9" w:rsidRPr="00292986">
                        <w:rPr>
                          <w:rFonts w:ascii="Corbel" w:hAnsi="Corbel" w:cs="SegoePro-Bold"/>
                          <w:bCs/>
                          <w:color w:val="FFFFFF" w:themeColor="background1"/>
                          <w:lang w:val="en-US"/>
                        </w:rPr>
                        <w:t xml:space="preserve"> Léo Guilpain</w:t>
                      </w:r>
                    </w:p>
                    <w:p w14:paraId="072B6ABE" w14:textId="3FA41D55" w:rsidR="00F16B08" w:rsidRPr="00292986" w:rsidRDefault="00323DFE" w:rsidP="00BE5C04">
                      <w:pPr>
                        <w:rPr>
                          <w:rFonts w:ascii="Corbel" w:hAnsi="Corbel" w:cs="SegoePro-Bold"/>
                          <w:bCs/>
                          <w:color w:val="FFFFFF" w:themeColor="background1"/>
                          <w:lang w:val="en-US"/>
                        </w:rPr>
                      </w:pPr>
                      <w:r w:rsidRPr="00292986">
                        <w:rPr>
                          <w:rFonts w:ascii="Corbel" w:hAnsi="Corbel" w:cs="SegoePro-Bold"/>
                          <w:bCs/>
                          <w:color w:val="FFFFFF" w:themeColor="background1"/>
                          <w:lang w:val="en-US"/>
                        </w:rPr>
                        <w:t>LinkedIn:</w:t>
                      </w:r>
                      <w:r w:rsidR="00F16B08" w:rsidRPr="00292986">
                        <w:rPr>
                          <w:rFonts w:ascii="Corbel" w:hAnsi="Corbel" w:cs="SegoePro-Bold"/>
                          <w:bCs/>
                          <w:color w:val="FFFFFF" w:themeColor="background1"/>
                          <w:lang w:val="en-US"/>
                        </w:rPr>
                        <w:t xml:space="preserve"> Léo Guilpain</w:t>
                      </w:r>
                    </w:p>
                    <w:p w14:paraId="7C573C04" w14:textId="77777777" w:rsidR="004F4AE9" w:rsidRPr="00292986" w:rsidRDefault="004F4AE9" w:rsidP="00BE5C04">
                      <w:pPr>
                        <w:rPr>
                          <w:rFonts w:ascii="Corbel" w:hAnsi="Corbel"/>
                          <w:b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8177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CD36B6" wp14:editId="59B8A0E2">
                <wp:simplePos x="0" y="0"/>
                <wp:positionH relativeFrom="column">
                  <wp:posOffset>-899795</wp:posOffset>
                </wp:positionH>
                <wp:positionV relativeFrom="paragraph">
                  <wp:posOffset>4989195</wp:posOffset>
                </wp:positionV>
                <wp:extent cx="4423410" cy="3410585"/>
                <wp:effectExtent l="0" t="0" r="0" b="0"/>
                <wp:wrapThrough wrapText="bothSides">
                  <wp:wrapPolygon edited="0">
                    <wp:start x="0" y="0"/>
                    <wp:lineTo x="0" y="1689"/>
                    <wp:lineTo x="10791" y="1930"/>
                    <wp:lineTo x="10791" y="19304"/>
                    <wp:lineTo x="20465" y="21234"/>
                    <wp:lineTo x="20465" y="21475"/>
                    <wp:lineTo x="21488" y="21475"/>
                    <wp:lineTo x="21488" y="20631"/>
                    <wp:lineTo x="10698" y="19304"/>
                    <wp:lineTo x="10698" y="1930"/>
                    <wp:lineTo x="8651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410" cy="3410585"/>
                          <a:chOff x="-1752600" y="-3209925"/>
                          <a:chExt cx="4423728" cy="341058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-1752600" y="-3209925"/>
                            <a:ext cx="1752726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D75F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B17FD0D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D36B6" id="Groupe 5" o:spid="_x0000_s1038" style="position:absolute;margin-left:-70.85pt;margin-top:392.85pt;width:348.3pt;height:268.55pt;z-index:251670528;mso-width-relative:margin;mso-height-relative:margin" coordorigin="-17526,-32099" coordsize="44237,34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">
                <v:shape id="Zone de texte 73" o:spid="_x0000_s1039" type="#_x0000_t202" style="position:absolute;left:-17526;top:-32099;width:17527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0889D75F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B17FD0D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0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F47BC2" w:rsidRPr="00F52B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0E3DB" wp14:editId="0C3215AA">
                <wp:simplePos x="0" y="0"/>
                <wp:positionH relativeFrom="column">
                  <wp:posOffset>1214755</wp:posOffset>
                </wp:positionH>
                <wp:positionV relativeFrom="paragraph">
                  <wp:posOffset>1331595</wp:posOffset>
                </wp:positionV>
                <wp:extent cx="4505325" cy="1933575"/>
                <wp:effectExtent l="0" t="0" r="0" b="9525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6C06DA" w14:textId="77777777" w:rsidR="00533C46" w:rsidRPr="002303A4" w:rsidRDefault="003B39A5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Juillet 2015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</w:t>
                            </w:r>
                            <w:r w:rsidR="005531F2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TMONT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Câbleur</w:t>
                            </w:r>
                          </w:p>
                          <w:p w14:paraId="7B4FD4D3" w14:textId="77777777" w:rsidR="00533C46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Petite entreprise familiale (~6 </w:t>
                            </w:r>
                            <w:r w:rsidR="005531F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personnes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A497C4" w14:textId="77777777" w:rsidR="00533C46" w:rsidRPr="002303A4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Pose et câblage de différentes lampes</w:t>
                            </w:r>
                          </w:p>
                          <w:p w14:paraId="055F1073" w14:textId="77777777" w:rsidR="00533C46" w:rsidRPr="002303A4" w:rsidRDefault="003B39A5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Utilisation de différents matériels</w:t>
                            </w:r>
                            <w:r w:rsidR="005531F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(perceuses, visseuses,…) </w:t>
                            </w:r>
                          </w:p>
                          <w:p w14:paraId="2B06C1E1" w14:textId="77777777"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3D488DC2" w14:textId="77777777" w:rsidR="00533C46" w:rsidRPr="002303A4" w:rsidRDefault="005531F2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Juillet 2014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COLAS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Manœuvre</w:t>
                            </w:r>
                          </w:p>
                          <w:p w14:paraId="23732E16" w14:textId="77777777" w:rsidR="00533C46" w:rsidRDefault="005531F2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Firme internationale (~ 55 0000 personnes)</w:t>
                            </w:r>
                          </w:p>
                          <w:p w14:paraId="14BBB6F8" w14:textId="77777777" w:rsidR="00533C46" w:rsidRPr="002303A4" w:rsidRDefault="005531F2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Conception de liants dans les cuves pour fabriquer le bitume</w:t>
                            </w:r>
                          </w:p>
                          <w:p w14:paraId="00670BAF" w14:textId="77777777" w:rsidR="00533C46" w:rsidRPr="002303A4" w:rsidRDefault="006D2443" w:rsidP="00791F2D">
                            <w:pPr>
                              <w:pStyle w:val="Textedebulles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Chargement du liant dans les </w:t>
                            </w:r>
                            <w:r w:rsidR="00F47BC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camions citernes</w:t>
                            </w:r>
                          </w:p>
                          <w:p w14:paraId="0C37E5E9" w14:textId="77777777"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77BCB00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3DB" id="Zone de texte 83" o:spid="_x0000_s1041" type="#_x0000_t202" style="position:absolute;margin-left:95.65pt;margin-top:104.85pt;width:354.75pt;height:15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" filled="f" stroked="f">
                <v:textbox>
                  <w:txbxContent>
                    <w:p w14:paraId="706C06DA" w14:textId="77777777" w:rsidR="00533C46" w:rsidRPr="002303A4" w:rsidRDefault="003B39A5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Juillet 2015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2015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</w:t>
                      </w:r>
                      <w:r w:rsidR="005531F2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TMONT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Câbleur</w:t>
                      </w:r>
                    </w:p>
                    <w:p w14:paraId="7B4FD4D3" w14:textId="77777777" w:rsidR="00533C46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Petite entreprise familiale (~6 </w:t>
                      </w:r>
                      <w:r w:rsidR="005531F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personnes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)</w:t>
                      </w:r>
                    </w:p>
                    <w:p w14:paraId="40A497C4" w14:textId="77777777" w:rsidR="00533C46" w:rsidRPr="002303A4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Pose et câblage de différentes lampes</w:t>
                      </w:r>
                    </w:p>
                    <w:p w14:paraId="055F1073" w14:textId="77777777" w:rsidR="00533C46" w:rsidRPr="002303A4" w:rsidRDefault="003B39A5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Utilisation de différents matériels</w:t>
                      </w:r>
                      <w:r w:rsidR="005531F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(perceuses, visseuses,…) </w:t>
                      </w:r>
                    </w:p>
                    <w:p w14:paraId="2B06C1E1" w14:textId="77777777"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3D488DC2" w14:textId="77777777" w:rsidR="00533C46" w:rsidRPr="002303A4" w:rsidRDefault="005531F2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Juillet 2014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2015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COLAS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Manœuvre</w:t>
                      </w:r>
                    </w:p>
                    <w:p w14:paraId="23732E16" w14:textId="77777777" w:rsidR="00533C46" w:rsidRDefault="005531F2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Firme internationale (~ 55 0000 personnes)</w:t>
                      </w:r>
                    </w:p>
                    <w:p w14:paraId="14BBB6F8" w14:textId="77777777" w:rsidR="00533C46" w:rsidRPr="002303A4" w:rsidRDefault="005531F2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Conception de liants dans les cuves pour fabriquer le bitume</w:t>
                      </w:r>
                    </w:p>
                    <w:p w14:paraId="00670BAF" w14:textId="77777777" w:rsidR="00533C46" w:rsidRPr="002303A4" w:rsidRDefault="006D2443" w:rsidP="00791F2D">
                      <w:pPr>
                        <w:pStyle w:val="Textedebulles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Chargement du liant dans les </w:t>
                      </w:r>
                      <w:r w:rsidR="00F47BC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camions citernes</w:t>
                      </w:r>
                    </w:p>
                    <w:p w14:paraId="0C37E5E9" w14:textId="77777777"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77BCB00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5CAB5" wp14:editId="59EE8B8C">
                <wp:simplePos x="0" y="0"/>
                <wp:positionH relativeFrom="column">
                  <wp:posOffset>3310255</wp:posOffset>
                </wp:positionH>
                <wp:positionV relativeFrom="page">
                  <wp:posOffset>257175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273" y="0"/>
                    <wp:lineTo x="273" y="21039"/>
                    <wp:lineTo x="21176" y="21039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DA62" w14:textId="77777777" w:rsidR="00533C46" w:rsidRPr="0075570E" w:rsidRDefault="00533C4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CAB5" id="Zone de texte 13" o:spid="_x0000_s1042" type="#_x0000_t202" style="position:absolute;margin-left:260.65pt;margin-top:20.25pt;width:237.15pt;height:5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UUtQIAALQ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" filled="f" stroked="f">
                <v:textbox>
                  <w:txbxContent>
                    <w:p w14:paraId="621BDA62" w14:textId="77777777" w:rsidR="00533C46" w:rsidRPr="0075570E" w:rsidRDefault="00533C4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7624E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6C5533" wp14:editId="0E2021D9">
                <wp:simplePos x="0" y="0"/>
                <wp:positionH relativeFrom="column">
                  <wp:posOffset>-861695</wp:posOffset>
                </wp:positionH>
                <wp:positionV relativeFrom="paragraph">
                  <wp:posOffset>1179195</wp:posOffset>
                </wp:positionV>
                <wp:extent cx="1685925" cy="3425190"/>
                <wp:effectExtent l="0" t="0" r="0" b="3810"/>
                <wp:wrapThrough wrapText="bothSides">
                  <wp:wrapPolygon edited="0">
                    <wp:start x="488" y="0"/>
                    <wp:lineTo x="488" y="21504"/>
                    <wp:lineTo x="20746" y="21504"/>
                    <wp:lineTo x="20746" y="0"/>
                    <wp:lineTo x="48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CFE8" w14:textId="77777777" w:rsidR="00533C46" w:rsidRPr="00AC6ABE" w:rsidRDefault="007624E6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112, rue d’Antrain</w:t>
                            </w:r>
                            <w:r w:rsidR="00533C46"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C6ABE">
                              <w:rPr>
                                <w:rFonts w:asciiTheme="majorHAnsi" w:hAnsiTheme="majorHAnsi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35700 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Rennes</w:t>
                            </w:r>
                          </w:p>
                          <w:p w14:paraId="05BFE6B4" w14:textId="77777777" w:rsidR="00533C46" w:rsidRPr="00AC6ABE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023EB0" w14:textId="77777777" w:rsidR="00533C46" w:rsidRPr="00AC6ABE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2BC1BA" w14:textId="77777777" w:rsidR="00533C46" w:rsidRPr="00AC6ABE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ABE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AC6ABE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C6ABE">
                              <w:rPr>
                                <w:rFonts w:asciiTheme="majorHAnsi" w:hAnsiTheme="majorHAnsi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7624E6" w:rsidRPr="00AC6ABE">
                              <w:rPr>
                                <w:rFonts w:asciiTheme="majorHAnsi" w:hAnsiTheme="majorHAnsi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37 88 01 51</w:t>
                            </w:r>
                          </w:p>
                          <w:p w14:paraId="54B3C39A" w14:textId="77777777" w:rsidR="00533C46" w:rsidRPr="00AC6ABE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ABE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AC6ABE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5" w:history="1">
                              <w:r w:rsidR="007624E6" w:rsidRPr="00AC6ABE">
                                <w:rPr>
                                  <w:rStyle w:val="Lienhypertexte"/>
                                  <w:rFonts w:ascii="Corbel" w:hAnsi="Corbel" w:cs="SegoePro-Light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leoguilpain@hotmail.fr</w:t>
                              </w:r>
                            </w:hyperlink>
                          </w:p>
                          <w:p w14:paraId="0F63CC48" w14:textId="77777777" w:rsidR="00533C46" w:rsidRPr="008131F3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ABE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7624E6" w:rsidRPr="00AC6ABE">
                              <w:rPr>
                                <w:rFonts w:asciiTheme="majorHAnsi" w:hAnsiTheme="majorHAnsi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20/11/1996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624E6"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2A097C3" w14:textId="77777777" w:rsidR="00533C46" w:rsidRPr="008131F3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EAD0C1" w14:textId="77777777" w:rsidR="00533C46" w:rsidRPr="008131F3" w:rsidRDefault="007624E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Etudiant</w:t>
                            </w:r>
                          </w:p>
                          <w:p w14:paraId="7C576FCD" w14:textId="77777777" w:rsidR="00533C46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7624E6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14:paraId="41690DB3" w14:textId="77777777" w:rsidR="0098177D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3F5A2D" w14:textId="77777777" w:rsidR="0098177D" w:rsidRPr="008131F3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5533" id="Zone de texte 1" o:spid="_x0000_s1043" type="#_x0000_t202" style="position:absolute;margin-left:-67.85pt;margin-top:92.85pt;width:132.75pt;height:269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" filled="f" stroked="f">
                <v:textbox>
                  <w:txbxContent>
                    <w:p w14:paraId="4B07CFE8" w14:textId="77777777" w:rsidR="00533C46" w:rsidRPr="00AC6ABE" w:rsidRDefault="007624E6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112, rue d’Antrain</w:t>
                      </w:r>
                      <w:r w:rsidR="00533C46"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C6ABE">
                        <w:rPr>
                          <w:rFonts w:asciiTheme="majorHAnsi" w:hAnsiTheme="majorHAnsi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35700 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Rennes</w:t>
                      </w:r>
                    </w:p>
                    <w:p w14:paraId="05BFE6B4" w14:textId="77777777" w:rsidR="00533C46" w:rsidRPr="00AC6ABE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023EB0" w14:textId="77777777" w:rsidR="00533C46" w:rsidRPr="00AC6ABE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2BC1BA" w14:textId="77777777" w:rsidR="00533C46" w:rsidRPr="00AC6ABE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ABE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AC6ABE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C6ABE">
                        <w:rPr>
                          <w:rFonts w:asciiTheme="majorHAnsi" w:hAnsiTheme="majorHAnsi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7624E6" w:rsidRPr="00AC6ABE">
                        <w:rPr>
                          <w:rFonts w:asciiTheme="majorHAnsi" w:hAnsiTheme="majorHAnsi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37 88 01 51</w:t>
                      </w:r>
                    </w:p>
                    <w:p w14:paraId="54B3C39A" w14:textId="77777777" w:rsidR="00533C46" w:rsidRPr="00AC6ABE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ABE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AC6ABE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6" w:history="1">
                        <w:r w:rsidR="007624E6" w:rsidRPr="00AC6ABE">
                          <w:rPr>
                            <w:rStyle w:val="Lienhypertexte"/>
                            <w:rFonts w:ascii="Corbel" w:hAnsi="Corbel" w:cs="SegoePro-Light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leoguilpain@hotmail.fr</w:t>
                        </w:r>
                      </w:hyperlink>
                    </w:p>
                    <w:p w14:paraId="0F63CC48" w14:textId="77777777" w:rsidR="00533C46" w:rsidRPr="008131F3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ABE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7624E6" w:rsidRPr="00AC6ABE">
                        <w:rPr>
                          <w:rFonts w:asciiTheme="majorHAnsi" w:hAnsiTheme="majorHAnsi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20/11/1996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624E6"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2A097C3" w14:textId="77777777" w:rsidR="00533C46" w:rsidRPr="008131F3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EAD0C1" w14:textId="77777777" w:rsidR="00533C46" w:rsidRPr="008131F3" w:rsidRDefault="007624E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Etudiant</w:t>
                      </w:r>
                    </w:p>
                    <w:p w14:paraId="7C576FCD" w14:textId="77777777" w:rsidR="00533C46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7624E6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14:paraId="41690DB3" w14:textId="77777777" w:rsidR="0098177D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3F5A2D" w14:textId="77777777" w:rsidR="0098177D" w:rsidRPr="008131F3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27C38" wp14:editId="50C41FD9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32B2C" id="Connecteur droit 9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06A7D2" wp14:editId="0D60CA8E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C8DAD" id="Rectangle 91" o:spid="_x0000_s1026" style="position:absolute;margin-left:-70.85pt;margin-top:9.95pt;width:139.2pt;height:747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54763F4" wp14:editId="2ED27496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266D7" id="Grouper 92" o:spid="_x0000_s1026" style="position:absolute;margin-left:455.8pt;margin-top:8.9pt;width:67.35pt;height:65.8pt;z-index:251650048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CF7C60" wp14:editId="64E35F91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99E83" id="Grouper 89" o:spid="_x0000_s1026" style="position:absolute;margin-left:-71.6pt;margin-top:474.9pt;width:141.55pt;height:279.85pt;z-index:251674624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46362" w14:textId="77777777" w:rsidR="001774A0" w:rsidRDefault="001774A0" w:rsidP="00B51FFB">
      <w:r>
        <w:separator/>
      </w:r>
    </w:p>
  </w:endnote>
  <w:endnote w:type="continuationSeparator" w:id="0">
    <w:p w14:paraId="1CB8AB67" w14:textId="77777777" w:rsidR="001774A0" w:rsidRDefault="001774A0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87168" w14:textId="77777777" w:rsidR="001774A0" w:rsidRDefault="001774A0" w:rsidP="00B51FFB">
      <w:r>
        <w:separator/>
      </w:r>
    </w:p>
  </w:footnote>
  <w:footnote w:type="continuationSeparator" w:id="0">
    <w:p w14:paraId="1A8EFA29" w14:textId="77777777" w:rsidR="001774A0" w:rsidRDefault="001774A0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415FB"/>
    <w:multiLevelType w:val="hybridMultilevel"/>
    <w:tmpl w:val="ACF25BAA"/>
    <w:lvl w:ilvl="0" w:tplc="AAA06E36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6EA063E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6485"/>
    <w:multiLevelType w:val="hybridMultilevel"/>
    <w:tmpl w:val="AC1E9524"/>
    <w:lvl w:ilvl="0" w:tplc="32CADB8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E3C2C"/>
    <w:multiLevelType w:val="hybridMultilevel"/>
    <w:tmpl w:val="52F4DAB0"/>
    <w:lvl w:ilvl="0" w:tplc="426A2CE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7"/>
  </w:num>
  <w:num w:numId="8">
    <w:abstractNumId w:val="17"/>
  </w:num>
  <w:num w:numId="9">
    <w:abstractNumId w:val="23"/>
  </w:num>
  <w:num w:numId="10">
    <w:abstractNumId w:val="29"/>
  </w:num>
  <w:num w:numId="11">
    <w:abstractNumId w:val="32"/>
  </w:num>
  <w:num w:numId="12">
    <w:abstractNumId w:val="30"/>
  </w:num>
  <w:num w:numId="13">
    <w:abstractNumId w:val="35"/>
  </w:num>
  <w:num w:numId="14">
    <w:abstractNumId w:val="41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3"/>
  </w:num>
  <w:num w:numId="20">
    <w:abstractNumId w:val="24"/>
  </w:num>
  <w:num w:numId="21">
    <w:abstractNumId w:val="26"/>
  </w:num>
  <w:num w:numId="22">
    <w:abstractNumId w:val="19"/>
  </w:num>
  <w:num w:numId="23">
    <w:abstractNumId w:val="31"/>
  </w:num>
  <w:num w:numId="24">
    <w:abstractNumId w:val="5"/>
  </w:num>
  <w:num w:numId="25">
    <w:abstractNumId w:val="4"/>
  </w:num>
  <w:num w:numId="26">
    <w:abstractNumId w:val="21"/>
  </w:num>
  <w:num w:numId="27">
    <w:abstractNumId w:val="25"/>
  </w:num>
  <w:num w:numId="28">
    <w:abstractNumId w:val="0"/>
  </w:num>
  <w:num w:numId="29">
    <w:abstractNumId w:val="28"/>
  </w:num>
  <w:num w:numId="30">
    <w:abstractNumId w:val="11"/>
  </w:num>
  <w:num w:numId="31">
    <w:abstractNumId w:val="15"/>
  </w:num>
  <w:num w:numId="32">
    <w:abstractNumId w:val="18"/>
  </w:num>
  <w:num w:numId="33">
    <w:abstractNumId w:val="34"/>
  </w:num>
  <w:num w:numId="34">
    <w:abstractNumId w:val="9"/>
  </w:num>
  <w:num w:numId="35">
    <w:abstractNumId w:val="36"/>
  </w:num>
  <w:num w:numId="36">
    <w:abstractNumId w:val="27"/>
  </w:num>
  <w:num w:numId="37">
    <w:abstractNumId w:val="12"/>
  </w:num>
  <w:num w:numId="38">
    <w:abstractNumId w:val="40"/>
  </w:num>
  <w:num w:numId="39">
    <w:abstractNumId w:val="14"/>
  </w:num>
  <w:num w:numId="40">
    <w:abstractNumId w:val="6"/>
  </w:num>
  <w:num w:numId="41">
    <w:abstractNumId w:val="3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E6"/>
    <w:rsid w:val="000E5A1F"/>
    <w:rsid w:val="001411D6"/>
    <w:rsid w:val="001774A0"/>
    <w:rsid w:val="001B01AB"/>
    <w:rsid w:val="001B55A0"/>
    <w:rsid w:val="002303A4"/>
    <w:rsid w:val="002319E2"/>
    <w:rsid w:val="00260D98"/>
    <w:rsid w:val="00292986"/>
    <w:rsid w:val="00323DFE"/>
    <w:rsid w:val="00332D35"/>
    <w:rsid w:val="003615FE"/>
    <w:rsid w:val="00380ED0"/>
    <w:rsid w:val="003B39A5"/>
    <w:rsid w:val="003D445D"/>
    <w:rsid w:val="004204BA"/>
    <w:rsid w:val="004228E2"/>
    <w:rsid w:val="00427934"/>
    <w:rsid w:val="0043288E"/>
    <w:rsid w:val="00446CB6"/>
    <w:rsid w:val="004B60AA"/>
    <w:rsid w:val="004F4AE9"/>
    <w:rsid w:val="00533C46"/>
    <w:rsid w:val="005531F2"/>
    <w:rsid w:val="00607C8F"/>
    <w:rsid w:val="006D2443"/>
    <w:rsid w:val="0075570E"/>
    <w:rsid w:val="007624E6"/>
    <w:rsid w:val="00773A5E"/>
    <w:rsid w:val="00791F2D"/>
    <w:rsid w:val="007A5221"/>
    <w:rsid w:val="008131F3"/>
    <w:rsid w:val="008424FA"/>
    <w:rsid w:val="008F4D63"/>
    <w:rsid w:val="00945931"/>
    <w:rsid w:val="00955B50"/>
    <w:rsid w:val="009662E2"/>
    <w:rsid w:val="0098177D"/>
    <w:rsid w:val="009B6B66"/>
    <w:rsid w:val="009E3264"/>
    <w:rsid w:val="00A73C49"/>
    <w:rsid w:val="00AA6C16"/>
    <w:rsid w:val="00AC6ABE"/>
    <w:rsid w:val="00AE5825"/>
    <w:rsid w:val="00AF7C19"/>
    <w:rsid w:val="00B47022"/>
    <w:rsid w:val="00B51FFB"/>
    <w:rsid w:val="00B83FE3"/>
    <w:rsid w:val="00BC5ADF"/>
    <w:rsid w:val="00BE5C04"/>
    <w:rsid w:val="00BE6E1A"/>
    <w:rsid w:val="00CE06E8"/>
    <w:rsid w:val="00D326EE"/>
    <w:rsid w:val="00D8598A"/>
    <w:rsid w:val="00D873DD"/>
    <w:rsid w:val="00DC5877"/>
    <w:rsid w:val="00E27B5B"/>
    <w:rsid w:val="00E7027E"/>
    <w:rsid w:val="00E76932"/>
    <w:rsid w:val="00F16B08"/>
    <w:rsid w:val="00F47BC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8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eoguilpain@hotmail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leoguilpain@hotmail.f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LeO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2017-02-27T22:09:00Z</dcterms:created>
  <dcterms:modified xsi:type="dcterms:W3CDTF">2017-03-12T11:19:00Z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