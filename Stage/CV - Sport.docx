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B631C" w14:textId="110F1C22" w:rsidR="00F93E26" w:rsidRDefault="00587209" w:rsidP="00E76932">
      <w:pPr>
        <w:jc w:val="both"/>
        <w:sectPr w:rsidR="00F93E26" w:rsidSect="003B39A5">
          <w:pgSz w:w="11900" w:h="16840"/>
          <w:pgMar w:top="1417" w:right="1417" w:bottom="1417" w:left="1417" w:header="0" w:footer="708" w:gutter="0"/>
          <w:cols w:num="2" w:space="708"/>
          <w:docGrid w:linePitch="360"/>
        </w:sect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1" layoutInCell="1" allowOverlap="1" wp14:anchorId="0BB708EA" wp14:editId="1FEDE8CF">
            <wp:simplePos x="0" y="0"/>
            <wp:positionH relativeFrom="column">
              <wp:posOffset>-610235</wp:posOffset>
            </wp:positionH>
            <wp:positionV relativeFrom="paragraph">
              <wp:posOffset>-362585</wp:posOffset>
            </wp:positionV>
            <wp:extent cx="990600" cy="1387475"/>
            <wp:effectExtent l="19050" t="19050" r="19050" b="222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 CV.png"/>
                    <pic:cNvPicPr/>
                  </pic:nvPicPr>
                  <pic:blipFill rotWithShape="1">
                    <a:blip r:embed="rId8"/>
                    <a:srcRect r="61713" b="4722"/>
                    <a:stretch/>
                  </pic:blipFill>
                  <pic:spPr bwMode="auto">
                    <a:xfrm>
                      <a:off x="0" y="0"/>
                      <a:ext cx="990600" cy="13874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629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C5D31" wp14:editId="6B272551">
                <wp:simplePos x="0" y="0"/>
                <wp:positionH relativeFrom="column">
                  <wp:posOffset>838835</wp:posOffset>
                </wp:positionH>
                <wp:positionV relativeFrom="paragraph">
                  <wp:posOffset>-950595</wp:posOffset>
                </wp:positionV>
                <wp:extent cx="77470" cy="10655300"/>
                <wp:effectExtent l="19050" t="19050" r="36830" b="1270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1065530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AE98B" id="Connecteur droit 9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-74.85pt" to="72.1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" strokecolor="#bfbfbf [2412]" strokeweight="2.5pt">
                <v:stroke dashstyle="1 1" endcap="round"/>
              </v:line>
            </w:pict>
          </mc:Fallback>
        </mc:AlternateContent>
      </w:r>
      <w:r w:rsidR="00D0757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06A7D2" wp14:editId="6EA37D69">
                <wp:simplePos x="0" y="0"/>
                <wp:positionH relativeFrom="column">
                  <wp:posOffset>-899795</wp:posOffset>
                </wp:positionH>
                <wp:positionV relativeFrom="paragraph">
                  <wp:posOffset>287231</wp:posOffset>
                </wp:positionV>
                <wp:extent cx="1767840" cy="949914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E517" id="Rectangle 91" o:spid="_x0000_s1026" style="position:absolute;margin-left:-70.85pt;margin-top:22.6pt;width:139.2pt;height:74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" filled="f" stroked="f"/>
            </w:pict>
          </mc:Fallback>
        </mc:AlternateContent>
      </w:r>
      <w:r w:rsidR="003B39A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8352A9" wp14:editId="0DC13319">
                <wp:simplePos x="0" y="0"/>
                <wp:positionH relativeFrom="column">
                  <wp:posOffset>976630</wp:posOffset>
                </wp:positionH>
                <wp:positionV relativeFrom="page">
                  <wp:posOffset>266700</wp:posOffset>
                </wp:positionV>
                <wp:extent cx="1962150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FBEC" w14:textId="77777777" w:rsidR="00533C46" w:rsidRPr="00D0757E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7E"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GUILPAIN</w:t>
                            </w:r>
                          </w:p>
                          <w:p w14:paraId="6FFF81C5" w14:textId="77777777" w:rsidR="007624E6" w:rsidRPr="00D0757E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7E"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352A9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76.9pt;margin-top:21pt;width:154.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nCRrgIAAKg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" filled="f" stroked="f">
                <v:textbox>
                  <w:txbxContent>
                    <w:p w14:paraId="54DAFBEC" w14:textId="77777777" w:rsidR="00533C46" w:rsidRPr="00D0757E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7E"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GUILPAIN</w:t>
                      </w:r>
                    </w:p>
                    <w:p w14:paraId="6FFF81C5" w14:textId="77777777" w:rsidR="007624E6" w:rsidRPr="00D0757E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7E"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Léo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63461AE9" w14:textId="163518EA" w:rsidR="00AF7C19" w:rsidRDefault="003714BD" w:rsidP="0098177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4CE546F" wp14:editId="5FA8A4C0">
                <wp:simplePos x="0" y="0"/>
                <wp:positionH relativeFrom="column">
                  <wp:posOffset>860425</wp:posOffset>
                </wp:positionH>
                <wp:positionV relativeFrom="paragraph">
                  <wp:posOffset>994410</wp:posOffset>
                </wp:positionV>
                <wp:extent cx="5791200" cy="2882265"/>
                <wp:effectExtent l="0" t="0" r="0" b="0"/>
                <wp:wrapThrough wrapText="bothSides">
                  <wp:wrapPolygon edited="0">
                    <wp:start x="0" y="0"/>
                    <wp:lineTo x="0" y="2712"/>
                    <wp:lineTo x="10800" y="4568"/>
                    <wp:lineTo x="10800" y="18274"/>
                    <wp:lineTo x="19042" y="20558"/>
                    <wp:lineTo x="19326" y="21414"/>
                    <wp:lineTo x="19397" y="21414"/>
                    <wp:lineTo x="20889" y="21414"/>
                    <wp:lineTo x="21103" y="20415"/>
                    <wp:lineTo x="10729" y="18274"/>
                    <wp:lineTo x="10800" y="4568"/>
                    <wp:lineTo x="21529" y="2712"/>
                    <wp:lineTo x="21529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882265"/>
                          <a:chOff x="-11818" y="-2367299"/>
                          <a:chExt cx="2782745" cy="2565736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-11818" y="-2367299"/>
                            <a:ext cx="2782745" cy="327853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C3AE" w14:textId="2BD75FED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  <w:r w:rsidR="001A3471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AAEADF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46F" id="Groupe 2" o:spid="_x0000_s1027" style="position:absolute;margin-left:67.75pt;margin-top:78.3pt;width:456pt;height:226.95pt;z-index:251666432;mso-width-relative:margin;mso-height-relative:margin" coordorigin="-118,-23672" coordsize="27827,25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">
                <v:shape id="Zone de texte 65" o:spid="_x0000_s1028" type="#_x0000_t202" style="position:absolute;left:-118;top:-23672;width:27827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189BC3AE" w14:textId="2BD75FED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  <w:r w:rsidR="001A3471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AAEADF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9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DA29A3" wp14:editId="30DDBB97">
                <wp:simplePos x="0" y="0"/>
                <wp:positionH relativeFrom="column">
                  <wp:posOffset>883285</wp:posOffset>
                </wp:positionH>
                <wp:positionV relativeFrom="paragraph">
                  <wp:posOffset>4499610</wp:posOffset>
                </wp:positionV>
                <wp:extent cx="5775960" cy="317500"/>
                <wp:effectExtent l="0" t="0" r="0" b="6350"/>
                <wp:wrapThrough wrapText="bothSides">
                  <wp:wrapPolygon edited="0">
                    <wp:start x="0" y="0"/>
                    <wp:lineTo x="0" y="20736"/>
                    <wp:lineTo x="21515" y="20736"/>
                    <wp:lineTo x="21515" y="0"/>
                    <wp:lineTo x="0" y="0"/>
                  </wp:wrapPolygon>
                </wp:wrapThrough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317500"/>
                        </a:xfrm>
                        <a:prstGeom prst="rect">
                          <a:avLst/>
                        </a:prstGeom>
                        <a:solidFill>
                          <a:srgbClr val="11514B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E763" w14:textId="51EFC36B" w:rsidR="00533C46" w:rsidRPr="008131F3" w:rsidRDefault="00533C46" w:rsidP="00BC5ADF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b/>
                                <w:caps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xpérience</w:t>
                            </w:r>
                            <w:r w:rsidR="00D06F3C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professionnelle</w:t>
                            </w:r>
                            <w:r w:rsidR="00D06F3C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  <w:p w14:paraId="087E8920" w14:textId="77777777" w:rsidR="00533C46" w:rsidRPr="00BC5ADF" w:rsidRDefault="00533C46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29A3" id="Zone de texte 18" o:spid="_x0000_s1030" type="#_x0000_t202" style="position:absolute;margin-left:69.55pt;margin-top:354.3pt;width:454.8pt;height: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" fillcolor="#11514b" stroked="f">
                <v:textbox>
                  <w:txbxContent>
                    <w:p w14:paraId="1F89E763" w14:textId="51EFC36B" w:rsidR="00533C46" w:rsidRPr="008131F3" w:rsidRDefault="00533C46" w:rsidP="00BC5ADF">
                      <w:pPr>
                        <w:pStyle w:val="Paragraphestandard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b/>
                          <w:caps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xpérience</w:t>
                      </w:r>
                      <w:r w:rsidR="00D06F3C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professionnelle</w:t>
                      </w:r>
                      <w:r w:rsidR="00D06F3C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  <w:p w14:paraId="087E8920" w14:textId="77777777" w:rsidR="00533C46" w:rsidRPr="00BC5ADF" w:rsidRDefault="00533C46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00E3DB" wp14:editId="6B40294C">
                <wp:simplePos x="0" y="0"/>
                <wp:positionH relativeFrom="column">
                  <wp:posOffset>1136650</wp:posOffset>
                </wp:positionH>
                <wp:positionV relativeFrom="paragraph">
                  <wp:posOffset>4912995</wp:posOffset>
                </wp:positionV>
                <wp:extent cx="4505325" cy="1933575"/>
                <wp:effectExtent l="0" t="0" r="0" b="9525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06C06DA" w14:textId="6CA8AA87" w:rsidR="00533C46" w:rsidRPr="008A3DEF" w:rsidRDefault="003B39A5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2015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="005531F2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TMONT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(Châteauroux)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Câbleur</w:t>
                            </w:r>
                          </w:p>
                          <w:p w14:paraId="7B4FD4D3" w14:textId="77777777" w:rsidR="00533C46" w:rsidRPr="008A3DEF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Petite entreprise familiale (~6 </w:t>
                            </w:r>
                            <w:r w:rsidR="005531F2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personnes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0A497C4" w14:textId="77777777" w:rsidR="00533C46" w:rsidRPr="008A3DEF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Pose et câblage de différentes lampes</w:t>
                            </w:r>
                          </w:p>
                          <w:p w14:paraId="055F1073" w14:textId="77777777" w:rsidR="00533C46" w:rsidRPr="008A3DEF" w:rsidRDefault="003B39A5" w:rsidP="00791F2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Utilisation de différents matériels</w:t>
                            </w:r>
                            <w:r w:rsidR="005531F2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(perceuses, visseuses,…) </w:t>
                            </w:r>
                          </w:p>
                          <w:p w14:paraId="2B06C1E1" w14:textId="77777777" w:rsidR="00533C46" w:rsidRPr="008A3DEF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D488DC2" w14:textId="6F4D0507" w:rsidR="00533C46" w:rsidRPr="008A3DEF" w:rsidRDefault="005531F2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2014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COLAS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(Châteauroux)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Manœuvre</w:t>
                            </w:r>
                          </w:p>
                          <w:p w14:paraId="23732E16" w14:textId="77777777" w:rsidR="00533C46" w:rsidRDefault="005531F2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Firme internationale (~ 55 0000 personnes)</w:t>
                            </w:r>
                          </w:p>
                          <w:p w14:paraId="14BBB6F8" w14:textId="77777777" w:rsidR="00533C46" w:rsidRPr="002303A4" w:rsidRDefault="005531F2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Conception de liants dans les cuves pour fabriquer le bitume</w:t>
                            </w:r>
                          </w:p>
                          <w:p w14:paraId="00670BAF" w14:textId="77777777" w:rsidR="00533C46" w:rsidRPr="002303A4" w:rsidRDefault="006D2443" w:rsidP="00791F2D">
                            <w:pPr>
                              <w:pStyle w:val="Textedebulles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Chargement du liant dans les </w:t>
                            </w:r>
                            <w:r w:rsidR="00F47BC2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camions citernes</w:t>
                            </w:r>
                          </w:p>
                          <w:p w14:paraId="0C37E5E9" w14:textId="77777777" w:rsidR="00533C46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77BCB00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3DB" id="Zone de texte 83" o:spid="_x0000_s1031" type="#_x0000_t202" style="position:absolute;margin-left:89.5pt;margin-top:386.85pt;width:354.75pt;height:15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" filled="f" stroked="f">
                <v:textbox>
                  <w:txbxContent>
                    <w:p w14:paraId="706C06DA" w14:textId="6CA8AA87" w:rsidR="00533C46" w:rsidRPr="008A3DEF" w:rsidRDefault="003B39A5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2015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Août 2015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A</w:t>
                      </w:r>
                      <w:r w:rsidR="005531F2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TMONT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(Châteauroux)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Câbleur</w:t>
                      </w:r>
                    </w:p>
                    <w:p w14:paraId="7B4FD4D3" w14:textId="77777777" w:rsidR="00533C46" w:rsidRPr="008A3DEF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Petite entreprise familiale (~6 </w:t>
                      </w:r>
                      <w:r w:rsidR="005531F2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personnes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)</w:t>
                      </w:r>
                    </w:p>
                    <w:p w14:paraId="40A497C4" w14:textId="77777777" w:rsidR="00533C46" w:rsidRPr="008A3DEF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Pose et câblage de différentes lampes</w:t>
                      </w:r>
                    </w:p>
                    <w:p w14:paraId="055F1073" w14:textId="77777777" w:rsidR="00533C46" w:rsidRPr="008A3DEF" w:rsidRDefault="003B39A5" w:rsidP="00791F2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Utilisation de différents matériels</w:t>
                      </w:r>
                      <w:r w:rsidR="005531F2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(perceuses, visseuses,…) </w:t>
                      </w:r>
                    </w:p>
                    <w:p w14:paraId="2B06C1E1" w14:textId="77777777" w:rsidR="00533C46" w:rsidRPr="008A3DEF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3D488DC2" w14:textId="6F4D0507" w:rsidR="00533C46" w:rsidRPr="008A3DEF" w:rsidRDefault="005531F2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2014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Août 2015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COLAS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(Châteauroux)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Manœuvre</w:t>
                      </w:r>
                    </w:p>
                    <w:p w14:paraId="23732E16" w14:textId="77777777" w:rsidR="00533C46" w:rsidRDefault="005531F2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Firme internationale (~ 55 0000 personnes)</w:t>
                      </w:r>
                    </w:p>
                    <w:p w14:paraId="14BBB6F8" w14:textId="77777777" w:rsidR="00533C46" w:rsidRPr="002303A4" w:rsidRDefault="005531F2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Conception de liants dans les cuves pour fabriquer le bitume</w:t>
                      </w:r>
                    </w:p>
                    <w:p w14:paraId="00670BAF" w14:textId="77777777" w:rsidR="00533C46" w:rsidRPr="002303A4" w:rsidRDefault="006D2443" w:rsidP="00791F2D">
                      <w:pPr>
                        <w:pStyle w:val="Textedebulles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Chargement du liant dans les </w:t>
                      </w:r>
                      <w:r w:rsidR="00F47BC2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camions citernes</w:t>
                      </w:r>
                    </w:p>
                    <w:p w14:paraId="0C37E5E9" w14:textId="77777777" w:rsidR="00533C46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77BCB00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7162C65" wp14:editId="00F23B89">
                <wp:simplePos x="0" y="0"/>
                <wp:positionH relativeFrom="margin">
                  <wp:posOffset>1113790</wp:posOffset>
                </wp:positionH>
                <wp:positionV relativeFrom="paragraph">
                  <wp:posOffset>1385570</wp:posOffset>
                </wp:positionV>
                <wp:extent cx="4533900" cy="3190875"/>
                <wp:effectExtent l="0" t="0" r="0" b="952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90E56" w14:textId="0337158D" w:rsidR="00533C46" w:rsidRPr="004228E2" w:rsidRDefault="00F47BC2" w:rsidP="004B60A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2016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aujourd’hui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Ingénieur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3471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Ecole Supérieure d’I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ngénieurs de Rennes</w:t>
                            </w:r>
                          </w:p>
                          <w:p w14:paraId="1A87CC0A" w14:textId="38A534F4" w:rsidR="00533C46" w:rsidRDefault="00F47BC2" w:rsidP="00791F2D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Cursus </w:t>
                            </w:r>
                            <w:r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TICB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(Technologie de l’Information et</w:t>
                            </w:r>
                            <w:r w:rsidR="00BB635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de la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Communication pour le Bâtiment)</w:t>
                            </w:r>
                          </w:p>
                          <w:p w14:paraId="66AB6A75" w14:textId="189DD573" w:rsidR="00AC6ABE" w:rsidRDefault="00DC6CA6" w:rsidP="00791F2D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Formation à la </w:t>
                            </w:r>
                            <w:r w:rsidRPr="00DC6CA6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comptabilité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,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communication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domotique</w:t>
                            </w:r>
                          </w:p>
                          <w:p w14:paraId="591FE7A3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38064FF3" w14:textId="77777777" w:rsidR="00533C46" w:rsidRPr="004228E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2015 – Juillet 2016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CPGE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65360128" w14:textId="77777777" w:rsidR="00F47BC2" w:rsidRP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13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 PSI (Physique, Science de l’Ingénieur)</w:t>
                            </w:r>
                          </w:p>
                          <w:p w14:paraId="63D73A3D" w14:textId="3FDDAA99" w:rsidR="00F47BC2" w:rsidRPr="00F47BC2" w:rsidRDefault="006F799E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2014 – Juillet 2015</w:t>
                            </w:r>
                            <w:r w:rsidR="00F47BC2"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7BC2" w:rsidRPr="00F47BC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F47BC2"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7BC2"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CPGE </w:t>
                            </w:r>
                            <w:r w:rsidR="00F47BC2" w:rsidRPr="00F47BC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F47BC2" w:rsidRPr="00F47BC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7BC2" w:rsidRPr="00F47BC2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52E226C7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</w:t>
                            </w: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PSI</w:t>
                            </w: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(Maths, Physique, Science de l’Ingénieur)</w:t>
                            </w:r>
                          </w:p>
                          <w:p w14:paraId="48F67A5B" w14:textId="77777777" w:rsidR="00F47BC2" w:rsidRPr="004228E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before="24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2012 – Juillet 2014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Bac S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Pierre et Marie Curie à Châteauroux</w:t>
                            </w:r>
                          </w:p>
                          <w:p w14:paraId="32C0DBA3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Spécialité Mathématiques</w:t>
                            </w:r>
                          </w:p>
                          <w:p w14:paraId="2BB6C93E" w14:textId="77777777" w:rsidR="00F47BC2" w:rsidRDefault="00F47BC2" w:rsidP="00F47BC2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Mention Assez Bien</w:t>
                            </w:r>
                          </w:p>
                          <w:p w14:paraId="1E531EE0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5D4388F" w14:textId="77777777" w:rsidR="00F47BC2" w:rsidRP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2C65" id="Zone de texte 36" o:spid="_x0000_s1032" type="#_x0000_t202" style="position:absolute;margin-left:87.7pt;margin-top:109.1pt;width:357pt;height:251.2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2ntAIAALI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" filled="f" stroked="f">
                <v:textbox>
                  <w:txbxContent>
                    <w:p w14:paraId="53590E56" w14:textId="0337158D" w:rsidR="00533C46" w:rsidRPr="004228E2" w:rsidRDefault="00F47BC2" w:rsidP="004B60A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2016</w:t>
                      </w:r>
                      <w:r w:rsidR="001A3471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– aujourd’hui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Ingénieur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A3471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Ecole Supérieure d’I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ngénieurs de Rennes</w:t>
                      </w:r>
                    </w:p>
                    <w:p w14:paraId="1A87CC0A" w14:textId="38A534F4" w:rsidR="00533C46" w:rsidRDefault="00F47BC2" w:rsidP="00791F2D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Cursus </w:t>
                      </w:r>
                      <w:r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TICB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(Technologie de l’Information et</w:t>
                      </w:r>
                      <w:r w:rsidR="00BB635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de la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Communication pour le Bâtiment)</w:t>
                      </w:r>
                    </w:p>
                    <w:p w14:paraId="66AB6A75" w14:textId="189DD573" w:rsidR="00AC6ABE" w:rsidRDefault="00DC6CA6" w:rsidP="00791F2D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Formation à la </w:t>
                      </w:r>
                      <w:r w:rsidRPr="00DC6CA6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comptabilité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,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communication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programmation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domotique</w:t>
                      </w:r>
                    </w:p>
                    <w:p w14:paraId="591FE7A3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38064FF3" w14:textId="77777777" w:rsidR="00533C46" w:rsidRPr="004228E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2015 – Juillet 2016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CPGE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65360128" w14:textId="77777777" w:rsidR="00F47BC2" w:rsidRP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13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 PSI (Physique, Science de l’Ingénieur)</w:t>
                      </w:r>
                    </w:p>
                    <w:p w14:paraId="63D73A3D" w14:textId="3FDDAA99" w:rsidR="00F47BC2" w:rsidRPr="00F47BC2" w:rsidRDefault="006F799E" w:rsidP="00F47BC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2014 – Juillet 2015</w:t>
                      </w:r>
                      <w:r w:rsidR="00F47BC2"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47BC2" w:rsidRPr="00F47BC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F47BC2"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47BC2"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CPGE </w:t>
                      </w:r>
                      <w:r w:rsidR="00F47BC2" w:rsidRPr="00F47BC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F47BC2" w:rsidRPr="00F47BC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47BC2" w:rsidRPr="00F47BC2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52E226C7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</w:t>
                      </w: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M</w:t>
                      </w: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PSI</w:t>
                      </w: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(Maths, Physique, Science de l’Ingénieur)</w:t>
                      </w:r>
                    </w:p>
                    <w:p w14:paraId="48F67A5B" w14:textId="77777777" w:rsidR="00F47BC2" w:rsidRPr="004228E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before="24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2012 – Juillet 2014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Bac S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Pierre et Marie Curie à Châteauroux</w:t>
                      </w:r>
                    </w:p>
                    <w:p w14:paraId="32C0DBA3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Spécialité Mathématiques</w:t>
                      </w:r>
                    </w:p>
                    <w:p w14:paraId="2BB6C93E" w14:textId="77777777" w:rsidR="00F47BC2" w:rsidRDefault="00F47BC2" w:rsidP="00F47BC2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Mention Assez Bien</w:t>
                      </w:r>
                    </w:p>
                    <w:p w14:paraId="1E531EE0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5D4388F" w14:textId="77777777" w:rsidR="00F47BC2" w:rsidRP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6C5533" wp14:editId="1FE7B0F8">
                <wp:simplePos x="0" y="0"/>
                <wp:positionH relativeFrom="column">
                  <wp:posOffset>-861695</wp:posOffset>
                </wp:positionH>
                <wp:positionV relativeFrom="paragraph">
                  <wp:posOffset>1177290</wp:posOffset>
                </wp:positionV>
                <wp:extent cx="1685925" cy="4465320"/>
                <wp:effectExtent l="0" t="0" r="0" b="0"/>
                <wp:wrapThrough wrapText="bothSides">
                  <wp:wrapPolygon edited="0">
                    <wp:start x="488" y="0"/>
                    <wp:lineTo x="488" y="21471"/>
                    <wp:lineTo x="20746" y="21471"/>
                    <wp:lineTo x="20746" y="0"/>
                    <wp:lineTo x="48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4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CFE8" w14:textId="77777777" w:rsidR="00533C46" w:rsidRPr="008A3DEF" w:rsidRDefault="007624E6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112, rue d’Antrain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35700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Rennes</w:t>
                            </w:r>
                          </w:p>
                          <w:p w14:paraId="05BFE6B4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023EB0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2BC1BA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37 88 01 51</w:t>
                            </w:r>
                          </w:p>
                          <w:p w14:paraId="54B3C39A" w14:textId="77777777" w:rsidR="00533C46" w:rsidRPr="008A3DEF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1" w:history="1">
                              <w:r w:rsidR="007624E6" w:rsidRPr="008A3DEF">
                                <w:rPr>
                                  <w:rStyle w:val="Lienhypertexte"/>
                                  <w:rFonts w:ascii="Corbel" w:hAnsi="Corbel" w:cs="SegoePro-Light"/>
                                  <w:color w:val="808080" w:themeColor="background1" w:themeShade="8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leoguilpain@hotmail.fr</w:t>
                              </w:r>
                            </w:hyperlink>
                          </w:p>
                          <w:p w14:paraId="0F63CC48" w14:textId="77777777" w:rsidR="00533C46" w:rsidRPr="008A3DEF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20/11/1996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624E6"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2A097C3" w14:textId="77777777" w:rsidR="00533C46" w:rsidRPr="008A3DEF" w:rsidRDefault="00533C46" w:rsidP="008131F3">
                            <w:pPr>
                              <w:pStyle w:val="Textedebulles"/>
                              <w:spacing w:line="36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EAD0C1" w14:textId="1BE90234" w:rsidR="00533C46" w:rsidRPr="008A3DEF" w:rsidRDefault="001A3471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Elève Ingénieur</w:t>
                            </w:r>
                          </w:p>
                          <w:p w14:paraId="7C576FCD" w14:textId="186EC342" w:rsidR="00533C46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7624E6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  <w:p w14:paraId="6C4581EE" w14:textId="77777777" w:rsid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DA4EFF" w14:textId="77777777" w:rsidR="001A3471" w:rsidRPr="003714BD" w:rsidRDefault="001A3471" w:rsidP="001A3471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</w:rPr>
                            </w:pPr>
                            <w:r w:rsidRPr="003714BD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</w:rPr>
                              <w:t>Contact</w:t>
                            </w:r>
                          </w:p>
                          <w:p w14:paraId="3D1579E2" w14:textId="77777777" w:rsidR="001A3471" w:rsidRPr="003714BD" w:rsidRDefault="001A3471" w:rsidP="001A3471">
                            <w:pPr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</w:rPr>
                            </w:pPr>
                            <w:r w:rsidRPr="003714BD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</w:rPr>
                              <w:t>Skype : Léo Guilpain</w:t>
                            </w:r>
                          </w:p>
                          <w:p w14:paraId="5B36FED0" w14:textId="77777777" w:rsidR="001A3471" w:rsidRP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690DB3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3F5A2D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5533" id="Zone de texte 1" o:spid="_x0000_s1033" type="#_x0000_t202" style="position:absolute;margin-left:-67.85pt;margin-top:92.7pt;width:132.75pt;height:351.6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" filled="f" stroked="f">
                <v:textbox>
                  <w:txbxContent>
                    <w:p w14:paraId="4B07CFE8" w14:textId="77777777" w:rsidR="00533C46" w:rsidRPr="008A3DEF" w:rsidRDefault="007624E6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112, rue d’Antrain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35700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Rennes</w:t>
                      </w:r>
                    </w:p>
                    <w:p w14:paraId="05BFE6B4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023EB0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2BC1BA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37 88 01 51</w:t>
                      </w:r>
                    </w:p>
                    <w:p w14:paraId="54B3C39A" w14:textId="77777777" w:rsidR="00533C46" w:rsidRPr="008A3DEF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2" w:history="1">
                        <w:r w:rsidR="007624E6" w:rsidRPr="008A3DEF">
                          <w:rPr>
                            <w:rStyle w:val="Lienhypertexte"/>
                            <w:rFonts w:ascii="Corbel" w:hAnsi="Corbel" w:cs="SegoePro-Light"/>
                            <w:color w:val="808080" w:themeColor="background1" w:themeShade="8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leoguilpain@hotmail.fr</w:t>
                        </w:r>
                      </w:hyperlink>
                    </w:p>
                    <w:p w14:paraId="0F63CC48" w14:textId="77777777" w:rsidR="00533C46" w:rsidRPr="008A3DEF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20/11/1996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624E6"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2A097C3" w14:textId="77777777" w:rsidR="00533C46" w:rsidRPr="008A3DEF" w:rsidRDefault="00533C46" w:rsidP="008131F3">
                      <w:pPr>
                        <w:pStyle w:val="Textedebulles"/>
                        <w:spacing w:line="360" w:lineRule="auto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EAD0C1" w14:textId="1BE90234" w:rsidR="00533C46" w:rsidRPr="008A3DEF" w:rsidRDefault="001A3471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Elève Ingénieur</w:t>
                      </w:r>
                    </w:p>
                    <w:p w14:paraId="7C576FCD" w14:textId="186EC342" w:rsidR="00533C46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7624E6"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  <w:p w14:paraId="6C4581EE" w14:textId="77777777" w:rsid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DA4EFF" w14:textId="77777777" w:rsidR="001A3471" w:rsidRPr="003714BD" w:rsidRDefault="001A3471" w:rsidP="001A3471">
                      <w:pPr>
                        <w:rPr>
                          <w:rFonts w:ascii="Corbel" w:hAnsi="Corbel" w:cs="SegoePro-Bold"/>
                          <w:b/>
                          <w:bCs/>
                        </w:rPr>
                      </w:pPr>
                      <w:r w:rsidRPr="003714BD">
                        <w:rPr>
                          <w:rFonts w:ascii="Corbel" w:hAnsi="Corbel" w:cs="SegoePro-Bold"/>
                          <w:b/>
                          <w:bCs/>
                          <w:color w:val="EC974C"/>
                        </w:rPr>
                        <w:t>Contact</w:t>
                      </w:r>
                    </w:p>
                    <w:p w14:paraId="3D1579E2" w14:textId="77777777" w:rsidR="001A3471" w:rsidRPr="003714BD" w:rsidRDefault="001A3471" w:rsidP="001A3471">
                      <w:pPr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</w:rPr>
                      </w:pPr>
                      <w:r w:rsidRPr="003714BD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</w:rPr>
                        <w:t>Skype : Léo Guilpain</w:t>
                      </w:r>
                    </w:p>
                    <w:p w14:paraId="5B36FED0" w14:textId="77777777" w:rsidR="001A3471" w:rsidRP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690DB3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3F5A2D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64013" wp14:editId="58ED35CF">
                <wp:simplePos x="0" y="0"/>
                <wp:positionH relativeFrom="page">
                  <wp:posOffset>0</wp:posOffset>
                </wp:positionH>
                <wp:positionV relativeFrom="page">
                  <wp:posOffset>7454265</wp:posOffset>
                </wp:positionV>
                <wp:extent cx="1739130" cy="3141133"/>
                <wp:effectExtent l="0" t="0" r="0" b="254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30" cy="3141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EC3E" w14:textId="77777777" w:rsidR="00533C46" w:rsidRPr="008A3DEF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98177D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Responsable football au sein du bureau des étudiants de l’ESIR</w:t>
                            </w:r>
                          </w:p>
                          <w:p w14:paraId="739DDD10" w14:textId="77777777" w:rsidR="00607C8F" w:rsidRPr="008A3DEF" w:rsidRDefault="0098177D" w:rsidP="0098177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Capitaine de l’équipe de football universitaire</w:t>
                            </w:r>
                          </w:p>
                          <w:p w14:paraId="0A36A727" w14:textId="77777777" w:rsidR="009662E2" w:rsidRDefault="009662E2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</w:p>
                          <w:p w14:paraId="6DB72BDA" w14:textId="77777777" w:rsidR="00533C46" w:rsidRPr="00BE5C04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1A3C3D" w14:textId="481D1C83" w:rsidR="00533C46" w:rsidRPr="008A3DEF" w:rsidRDefault="00607C8F" w:rsidP="00BE5C04">
                            <w:pPr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Football 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en club </w:t>
                            </w: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>depuis l’âge de 5 ans</w:t>
                            </w:r>
                          </w:p>
                          <w:p w14:paraId="2B362A76" w14:textId="5807CAB4" w:rsidR="004F4AE9" w:rsidRDefault="004F4AE9" w:rsidP="00BE5C04">
                            <w:pPr>
                              <w:rPr>
                                <w:rFonts w:ascii="Corbel" w:hAnsi="Corbel" w:cs="SegoePro-Light"/>
                                <w:color w:val="FFFFFF" w:themeColor="background1"/>
                              </w:rPr>
                            </w:pPr>
                          </w:p>
                          <w:p w14:paraId="7C573C04" w14:textId="77777777" w:rsidR="004F4AE9" w:rsidRPr="001A3471" w:rsidRDefault="004F4AE9" w:rsidP="00BE5C04">
                            <w:pPr>
                              <w:rPr>
                                <w:rFonts w:ascii="Corbel" w:hAnsi="Corbel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4013" id="Zone de texte 76" o:spid="_x0000_s1034" type="#_x0000_t202" style="position:absolute;margin-left:0;margin-top:586.95pt;width:136.95pt;height:247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" filled="f" stroked="f">
                <v:textbox>
                  <w:txbxContent>
                    <w:p w14:paraId="2332EC3E" w14:textId="77777777" w:rsidR="00533C46" w:rsidRPr="008A3DEF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98177D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Responsable football au sein du bureau des étudiants de l’ESIR</w:t>
                      </w:r>
                    </w:p>
                    <w:p w14:paraId="739DDD10" w14:textId="77777777" w:rsidR="00607C8F" w:rsidRPr="008A3DEF" w:rsidRDefault="0098177D" w:rsidP="0098177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Capitaine de l’équipe de football universitaire</w:t>
                      </w:r>
                    </w:p>
                    <w:p w14:paraId="0A36A727" w14:textId="77777777" w:rsidR="009662E2" w:rsidRDefault="009662E2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</w:p>
                    <w:p w14:paraId="6DB72BDA" w14:textId="77777777" w:rsidR="00533C46" w:rsidRPr="00BE5C04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1A3C3D" w14:textId="481D1C83" w:rsidR="00533C46" w:rsidRPr="008A3DEF" w:rsidRDefault="00607C8F" w:rsidP="00BE5C04">
                      <w:pPr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Football </w:t>
                      </w:r>
                      <w:r w:rsidR="001A3471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en club </w:t>
                      </w: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>depuis l’âge de 5 ans</w:t>
                      </w:r>
                    </w:p>
                    <w:p w14:paraId="2B362A76" w14:textId="5807CAB4" w:rsidR="004F4AE9" w:rsidRDefault="004F4AE9" w:rsidP="00BE5C04">
                      <w:pPr>
                        <w:rPr>
                          <w:rFonts w:ascii="Corbel" w:hAnsi="Corbel" w:cs="SegoePro-Light"/>
                          <w:color w:val="FFFFFF" w:themeColor="background1"/>
                        </w:rPr>
                      </w:pPr>
                    </w:p>
                    <w:p w14:paraId="7C573C04" w14:textId="77777777" w:rsidR="004F4AE9" w:rsidRPr="001A3471" w:rsidRDefault="004F4AE9" w:rsidP="00BE5C04">
                      <w:pPr>
                        <w:rPr>
                          <w:rFonts w:ascii="Corbel" w:hAnsi="Corbel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A3471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CD36B6" wp14:editId="02190241">
                <wp:simplePos x="0" y="0"/>
                <wp:positionH relativeFrom="column">
                  <wp:posOffset>-899795</wp:posOffset>
                </wp:positionH>
                <wp:positionV relativeFrom="paragraph">
                  <wp:posOffset>5937250</wp:posOffset>
                </wp:positionV>
                <wp:extent cx="4423410" cy="3410585"/>
                <wp:effectExtent l="0" t="0" r="0" b="0"/>
                <wp:wrapThrough wrapText="bothSides">
                  <wp:wrapPolygon edited="0">
                    <wp:start x="0" y="0"/>
                    <wp:lineTo x="0" y="1930"/>
                    <wp:lineTo x="10791" y="1930"/>
                    <wp:lineTo x="10791" y="19304"/>
                    <wp:lineTo x="20465" y="21234"/>
                    <wp:lineTo x="20465" y="21475"/>
                    <wp:lineTo x="21488" y="21475"/>
                    <wp:lineTo x="21488" y="20631"/>
                    <wp:lineTo x="10698" y="19304"/>
                    <wp:lineTo x="10698" y="1930"/>
                    <wp:lineTo x="8837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3410" cy="3410585"/>
                          <a:chOff x="-1752600" y="-3209925"/>
                          <a:chExt cx="4423728" cy="341058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-1752600" y="-3209925"/>
                            <a:ext cx="1790829" cy="30480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9D75F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B17FD0D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D36B6" id="Groupe 5" o:spid="_x0000_s1035" style="position:absolute;margin-left:-70.85pt;margin-top:467.5pt;width:348.3pt;height:268.55pt;z-index:251684864;mso-width-relative:margin;mso-height-relative:margin" coordorigin="-17526,-32099" coordsize="44237,34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">
                <v:shape id="Zone de texte 73" o:spid="_x0000_s1036" type="#_x0000_t202" style="position:absolute;left:-17526;top:-32099;width:179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0889D75F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B17FD0D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7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  <w:r w:rsidR="00D06F3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B371200" wp14:editId="0CEDA9C9">
                <wp:simplePos x="0" y="0"/>
                <wp:positionH relativeFrom="column">
                  <wp:posOffset>890905</wp:posOffset>
                </wp:positionH>
                <wp:positionV relativeFrom="paragraph">
                  <wp:posOffset>6322695</wp:posOffset>
                </wp:positionV>
                <wp:extent cx="5761990" cy="873760"/>
                <wp:effectExtent l="0" t="0" r="0" b="2540"/>
                <wp:wrapThrough wrapText="bothSides">
                  <wp:wrapPolygon edited="0">
                    <wp:start x="18782" y="0"/>
                    <wp:lineTo x="10855" y="7535"/>
                    <wp:lineTo x="0" y="14599"/>
                    <wp:lineTo x="0" y="21192"/>
                    <wp:lineTo x="21495" y="21192"/>
                    <wp:lineTo x="21495" y="14599"/>
                    <wp:lineTo x="10783" y="7535"/>
                    <wp:lineTo x="16354" y="7535"/>
                    <wp:lineTo x="20067" y="4709"/>
                    <wp:lineTo x="19996" y="0"/>
                    <wp:lineTo x="18782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873760"/>
                          <a:chOff x="114946" y="28575"/>
                          <a:chExt cx="2738120" cy="8737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114946" y="63817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8D61C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4A0A96D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71200" id="Groupe 4" o:spid="_x0000_s1038" style="position:absolute;margin-left:70.15pt;margin-top:497.85pt;width:453.7pt;height:68.8pt;z-index:251670528;mso-width-relative:margin;mso-height-relative:margin" coordorigin="1149,285" coordsize="27381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">
                <v:shape id="Zone de texte 69" o:spid="_x0000_s1039" type="#_x0000_t202" style="position:absolute;left:1149;top:6381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" fillcolor="#48b6a8" stroked="f">
                  <v:textbox inset="2mm,,2mm">
                    <w:txbxContent>
                      <w:p w14:paraId="0C08D61C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4A0A96D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40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16" o:title=""/>
                  <v:path arrowok="t"/>
                </v:shape>
                <w10:wrap type="through"/>
              </v:group>
            </w:pict>
          </mc:Fallback>
        </mc:AlternateContent>
      </w:r>
      <w:r w:rsidR="001411D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32F093A" wp14:editId="4E5F6EA0">
                <wp:simplePos x="0" y="0"/>
                <wp:positionH relativeFrom="margin">
                  <wp:align>right</wp:align>
                </wp:positionH>
                <wp:positionV relativeFrom="paragraph">
                  <wp:posOffset>7271811</wp:posOffset>
                </wp:positionV>
                <wp:extent cx="4581525" cy="1924685"/>
                <wp:effectExtent l="0" t="0" r="0" b="571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3E1B" w14:textId="77777777" w:rsidR="001A3471" w:rsidRPr="00DC5877" w:rsidRDefault="001A3471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Informatiques :</w:t>
                            </w:r>
                          </w:p>
                          <w:p w14:paraId="77F17BE3" w14:textId="77777777" w:rsidR="001A3471" w:rsidRPr="001A3471" w:rsidRDefault="001A3471" w:rsidP="001A3471">
                            <w:pP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>Word, Excel, Internet, PowerPoint</w:t>
                            </w:r>
                            <w: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R, Java (base), Latis Pro</w:t>
                            </w:r>
                          </w:p>
                          <w:p w14:paraId="181BC62C" w14:textId="77777777" w:rsidR="001A3471" w:rsidRDefault="001A3471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</w:p>
                          <w:p w14:paraId="00D1DCE9" w14:textId="0024A006" w:rsidR="00533C46" w:rsidRDefault="00E7027E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Linguistique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> 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E148B2C" w14:textId="77777777" w:rsidR="00E7027E" w:rsidRPr="00E7027E" w:rsidRDefault="00E7027E" w:rsidP="00E7027E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Anglais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Traduction, discussion usuelle</w:t>
                            </w:r>
                            <w:r w:rsidR="00AE5825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>, niveau B1</w:t>
                            </w:r>
                          </w:p>
                          <w:p w14:paraId="2D5A85B5" w14:textId="58B1F044" w:rsidR="00D10382" w:rsidRDefault="00E7027E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Allemand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Niveau A2</w:t>
                            </w:r>
                          </w:p>
                          <w:p w14:paraId="3DE8B82F" w14:textId="77777777" w:rsidR="00607C8F" w:rsidRPr="00E7027E" w:rsidRDefault="00607C8F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</w:p>
                          <w:p w14:paraId="663C11B2" w14:textId="77777777" w:rsidR="00E7027E" w:rsidRPr="00380ED0" w:rsidRDefault="00E7027E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093A" id="Zone de texte 37" o:spid="_x0000_s1041" type="#_x0000_t202" style="position:absolute;margin-left:309.55pt;margin-top:572.6pt;width:360.75pt;height:151.55pt;z-index: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" filled="f" stroked="f">
                <v:textbox>
                  <w:txbxContent>
                    <w:p w14:paraId="7C8E3E1B" w14:textId="77777777" w:rsidR="001A3471" w:rsidRPr="00DC5877" w:rsidRDefault="001A3471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Informatiques :</w:t>
                      </w:r>
                    </w:p>
                    <w:p w14:paraId="77F17BE3" w14:textId="77777777" w:rsidR="001A3471" w:rsidRPr="001A3471" w:rsidRDefault="001A3471" w:rsidP="001A3471">
                      <w:pP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>Word, Excel, Internet, PowerPoint</w:t>
                      </w:r>
                      <w: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R, Java (base), Latis Pro</w:t>
                      </w:r>
                    </w:p>
                    <w:p w14:paraId="181BC62C" w14:textId="77777777" w:rsidR="001A3471" w:rsidRDefault="001A3471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</w:p>
                    <w:p w14:paraId="00D1DCE9" w14:textId="0024A006" w:rsidR="00533C46" w:rsidRDefault="00E7027E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Linguistique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aps/>
                          <w:color w:val="20978B"/>
                          <w:sz w:val="24"/>
                          <w:szCs w:val="24"/>
                        </w:rPr>
                        <w:t> 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E148B2C" w14:textId="77777777" w:rsidR="00E7027E" w:rsidRPr="00E7027E" w:rsidRDefault="00E7027E" w:rsidP="00E7027E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Anglais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Traduction, discussion usuelle</w:t>
                      </w:r>
                      <w:r w:rsidR="00AE5825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>, niveau B1</w:t>
                      </w:r>
                    </w:p>
                    <w:p w14:paraId="2D5A85B5" w14:textId="58B1F044" w:rsidR="00D10382" w:rsidRDefault="00E7027E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Allemand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Niveau A2</w:t>
                      </w:r>
                    </w:p>
                    <w:p w14:paraId="3DE8B82F" w14:textId="77777777" w:rsidR="00607C8F" w:rsidRPr="00E7027E" w:rsidRDefault="00607C8F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</w:p>
                    <w:p w14:paraId="663C11B2" w14:textId="77777777" w:rsidR="00E7027E" w:rsidRPr="00380ED0" w:rsidRDefault="00E7027E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ABE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31C00AD" wp14:editId="663919E1">
                <wp:simplePos x="0" y="0"/>
                <wp:positionH relativeFrom="column">
                  <wp:posOffset>979170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06B" w14:textId="036C8513" w:rsidR="00533C46" w:rsidRPr="0075570E" w:rsidRDefault="00F47E55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Recherche de CDD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00AD" id="Zone de texte 14" o:spid="_x0000_s1042" type="#_x0000_t202" style="position:absolute;margin-left:77.1pt;margin-top:10.2pt;width:455.95pt;height:63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" fillcolor="#e06721" stroked="f">
                <v:textbox inset="7mm,,,0">
                  <w:txbxContent>
                    <w:p w14:paraId="564E906B" w14:textId="036C8513" w:rsidR="00533C46" w:rsidRPr="0075570E" w:rsidRDefault="00F47E55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Recherche de CDD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B39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5CAB5" wp14:editId="33A82D46">
                <wp:simplePos x="0" y="0"/>
                <wp:positionH relativeFrom="column">
                  <wp:posOffset>3310255</wp:posOffset>
                </wp:positionH>
                <wp:positionV relativeFrom="page">
                  <wp:posOffset>257175</wp:posOffset>
                </wp:positionV>
                <wp:extent cx="3011805" cy="684530"/>
                <wp:effectExtent l="0" t="0" r="0" b="1270"/>
                <wp:wrapThrough wrapText="bothSides">
                  <wp:wrapPolygon edited="0">
                    <wp:start x="273" y="0"/>
                    <wp:lineTo x="273" y="21039"/>
                    <wp:lineTo x="21176" y="21039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DA62" w14:textId="77777777" w:rsidR="00533C46" w:rsidRPr="0075570E" w:rsidRDefault="00533C46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CAB5" id="Zone de texte 13" o:spid="_x0000_s1043" type="#_x0000_t202" style="position:absolute;margin-left:260.65pt;margin-top:20.25pt;width:237.15pt;height:5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" filled="f" stroked="f">
                <v:textbox>
                  <w:txbxContent>
                    <w:p w14:paraId="621BDA62" w14:textId="77777777" w:rsidR="00533C46" w:rsidRPr="0075570E" w:rsidRDefault="00533C46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54763F4" wp14:editId="2A687083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2E13B" id="Grouper 92" o:spid="_x0000_s1026" style="position:absolute;margin-left:455.8pt;margin-top:8.9pt;width:67.35pt;height:65.8pt;z-index:25165414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7766C" w14:textId="77777777" w:rsidR="00F5541C" w:rsidRDefault="00F5541C" w:rsidP="00B51FFB">
      <w:r>
        <w:separator/>
      </w:r>
    </w:p>
  </w:endnote>
  <w:endnote w:type="continuationSeparator" w:id="0">
    <w:p w14:paraId="5A58D6CF" w14:textId="77777777" w:rsidR="00F5541C" w:rsidRDefault="00F5541C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8BB0E" w14:textId="77777777" w:rsidR="00F5541C" w:rsidRDefault="00F5541C" w:rsidP="00B51FFB">
      <w:r>
        <w:separator/>
      </w:r>
    </w:p>
  </w:footnote>
  <w:footnote w:type="continuationSeparator" w:id="0">
    <w:p w14:paraId="6C3B160F" w14:textId="77777777" w:rsidR="00F5541C" w:rsidRDefault="00F5541C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415FB"/>
    <w:multiLevelType w:val="hybridMultilevel"/>
    <w:tmpl w:val="ACF25BAA"/>
    <w:lvl w:ilvl="0" w:tplc="AAA06E36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6EA063E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6485"/>
    <w:multiLevelType w:val="hybridMultilevel"/>
    <w:tmpl w:val="AC1E9524"/>
    <w:lvl w:ilvl="0" w:tplc="32CADB8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E3C2C"/>
    <w:multiLevelType w:val="hybridMultilevel"/>
    <w:tmpl w:val="52F4DAB0"/>
    <w:lvl w:ilvl="0" w:tplc="426A2CE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7"/>
  </w:num>
  <w:num w:numId="8">
    <w:abstractNumId w:val="17"/>
  </w:num>
  <w:num w:numId="9">
    <w:abstractNumId w:val="23"/>
  </w:num>
  <w:num w:numId="10">
    <w:abstractNumId w:val="29"/>
  </w:num>
  <w:num w:numId="11">
    <w:abstractNumId w:val="32"/>
  </w:num>
  <w:num w:numId="12">
    <w:abstractNumId w:val="30"/>
  </w:num>
  <w:num w:numId="13">
    <w:abstractNumId w:val="35"/>
  </w:num>
  <w:num w:numId="14">
    <w:abstractNumId w:val="41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3"/>
  </w:num>
  <w:num w:numId="20">
    <w:abstractNumId w:val="24"/>
  </w:num>
  <w:num w:numId="21">
    <w:abstractNumId w:val="26"/>
  </w:num>
  <w:num w:numId="22">
    <w:abstractNumId w:val="19"/>
  </w:num>
  <w:num w:numId="23">
    <w:abstractNumId w:val="31"/>
  </w:num>
  <w:num w:numId="24">
    <w:abstractNumId w:val="5"/>
  </w:num>
  <w:num w:numId="25">
    <w:abstractNumId w:val="4"/>
  </w:num>
  <w:num w:numId="26">
    <w:abstractNumId w:val="21"/>
  </w:num>
  <w:num w:numId="27">
    <w:abstractNumId w:val="25"/>
  </w:num>
  <w:num w:numId="28">
    <w:abstractNumId w:val="0"/>
  </w:num>
  <w:num w:numId="29">
    <w:abstractNumId w:val="28"/>
  </w:num>
  <w:num w:numId="30">
    <w:abstractNumId w:val="11"/>
  </w:num>
  <w:num w:numId="31">
    <w:abstractNumId w:val="15"/>
  </w:num>
  <w:num w:numId="32">
    <w:abstractNumId w:val="18"/>
  </w:num>
  <w:num w:numId="33">
    <w:abstractNumId w:val="34"/>
  </w:num>
  <w:num w:numId="34">
    <w:abstractNumId w:val="9"/>
  </w:num>
  <w:num w:numId="35">
    <w:abstractNumId w:val="36"/>
  </w:num>
  <w:num w:numId="36">
    <w:abstractNumId w:val="27"/>
  </w:num>
  <w:num w:numId="37">
    <w:abstractNumId w:val="12"/>
  </w:num>
  <w:num w:numId="38">
    <w:abstractNumId w:val="40"/>
  </w:num>
  <w:num w:numId="39">
    <w:abstractNumId w:val="14"/>
  </w:num>
  <w:num w:numId="40">
    <w:abstractNumId w:val="6"/>
  </w:num>
  <w:num w:numId="41">
    <w:abstractNumId w:val="3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4E6"/>
    <w:rsid w:val="00010BF5"/>
    <w:rsid w:val="000E5A1F"/>
    <w:rsid w:val="001411D6"/>
    <w:rsid w:val="001A3471"/>
    <w:rsid w:val="001B01AB"/>
    <w:rsid w:val="001B55A0"/>
    <w:rsid w:val="002303A4"/>
    <w:rsid w:val="002319E2"/>
    <w:rsid w:val="00260D98"/>
    <w:rsid w:val="00282810"/>
    <w:rsid w:val="002C6F62"/>
    <w:rsid w:val="00300FB7"/>
    <w:rsid w:val="00332D35"/>
    <w:rsid w:val="00357D94"/>
    <w:rsid w:val="003615FE"/>
    <w:rsid w:val="003714BD"/>
    <w:rsid w:val="00380ED0"/>
    <w:rsid w:val="003B39A5"/>
    <w:rsid w:val="003D445D"/>
    <w:rsid w:val="004204BA"/>
    <w:rsid w:val="004228E2"/>
    <w:rsid w:val="00427934"/>
    <w:rsid w:val="0043288E"/>
    <w:rsid w:val="00446CB6"/>
    <w:rsid w:val="004B60AA"/>
    <w:rsid w:val="004F4AE9"/>
    <w:rsid w:val="00531751"/>
    <w:rsid w:val="00533C46"/>
    <w:rsid w:val="005531F2"/>
    <w:rsid w:val="00587209"/>
    <w:rsid w:val="005A7045"/>
    <w:rsid w:val="00607C8F"/>
    <w:rsid w:val="006D2443"/>
    <w:rsid w:val="006F799E"/>
    <w:rsid w:val="0075570E"/>
    <w:rsid w:val="007624E6"/>
    <w:rsid w:val="00773A5E"/>
    <w:rsid w:val="00791F2D"/>
    <w:rsid w:val="00795718"/>
    <w:rsid w:val="007A5221"/>
    <w:rsid w:val="008131F3"/>
    <w:rsid w:val="008424FA"/>
    <w:rsid w:val="008A3DEF"/>
    <w:rsid w:val="008A4186"/>
    <w:rsid w:val="008D2C12"/>
    <w:rsid w:val="008F4D63"/>
    <w:rsid w:val="00945931"/>
    <w:rsid w:val="00955B50"/>
    <w:rsid w:val="009662E2"/>
    <w:rsid w:val="0098177D"/>
    <w:rsid w:val="009B6B66"/>
    <w:rsid w:val="009E3264"/>
    <w:rsid w:val="00A73C49"/>
    <w:rsid w:val="00A83A9F"/>
    <w:rsid w:val="00AA6C16"/>
    <w:rsid w:val="00AC6ABE"/>
    <w:rsid w:val="00AD7669"/>
    <w:rsid w:val="00AE5825"/>
    <w:rsid w:val="00AF7C19"/>
    <w:rsid w:val="00B47022"/>
    <w:rsid w:val="00B51FFB"/>
    <w:rsid w:val="00B83FE3"/>
    <w:rsid w:val="00BB6353"/>
    <w:rsid w:val="00BC5ADF"/>
    <w:rsid w:val="00BE5C04"/>
    <w:rsid w:val="00BF4C23"/>
    <w:rsid w:val="00CE06E8"/>
    <w:rsid w:val="00D06F3C"/>
    <w:rsid w:val="00D0757E"/>
    <w:rsid w:val="00D10382"/>
    <w:rsid w:val="00D326EE"/>
    <w:rsid w:val="00D62916"/>
    <w:rsid w:val="00D76F43"/>
    <w:rsid w:val="00D8598A"/>
    <w:rsid w:val="00D873DD"/>
    <w:rsid w:val="00DC5877"/>
    <w:rsid w:val="00DC6CA6"/>
    <w:rsid w:val="00DD2E57"/>
    <w:rsid w:val="00E05C21"/>
    <w:rsid w:val="00E27B5B"/>
    <w:rsid w:val="00E7027E"/>
    <w:rsid w:val="00E76932"/>
    <w:rsid w:val="00F16B08"/>
    <w:rsid w:val="00F47BC2"/>
    <w:rsid w:val="00F47E55"/>
    <w:rsid w:val="00F52B97"/>
    <w:rsid w:val="00F5541C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8B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oguilpain@hotmail.f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oguilpain@hotmail.f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erLeO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2017-03-12T11:04:00Z</dcterms:created>
  <dcterms:modified xsi:type="dcterms:W3CDTF">2017-04-03T20:44:00Z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