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631C" w14:textId="239F4749" w:rsidR="00F93E26" w:rsidRDefault="000B09A3" w:rsidP="00E76932">
      <w:pPr>
        <w:jc w:val="both"/>
        <w:sectPr w:rsidR="00F93E26" w:rsidSect="003B39A5">
          <w:pgSz w:w="11900" w:h="16840"/>
          <w:pgMar w:top="1417" w:right="1417" w:bottom="1417" w:left="1417" w:header="0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8352A9" wp14:editId="546AD4DD">
                <wp:simplePos x="0" y="0"/>
                <wp:positionH relativeFrom="column">
                  <wp:posOffset>976630</wp:posOffset>
                </wp:positionH>
                <wp:positionV relativeFrom="page">
                  <wp:posOffset>190500</wp:posOffset>
                </wp:positionV>
                <wp:extent cx="1962150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FBEC" w14:textId="77777777" w:rsidR="00533C46" w:rsidRPr="001B5EE6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sz w:val="52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EE6">
                              <w:rPr>
                                <w:rFonts w:ascii="Corbel" w:hAnsi="Corbel" w:cs="SegoePro-Light"/>
                                <w:b/>
                                <w:sz w:val="52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GUILPAIN</w:t>
                            </w:r>
                          </w:p>
                          <w:p w14:paraId="6FFF81C5" w14:textId="77777777" w:rsidR="007624E6" w:rsidRPr="001B5EE6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sz w:val="52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EE6">
                              <w:rPr>
                                <w:rFonts w:ascii="Corbel" w:hAnsi="Corbel" w:cs="SegoePro-Light"/>
                                <w:b/>
                                <w:sz w:val="52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352A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76.9pt;margin-top:15pt;width:154.5pt;height:65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CRrgIAAKg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" filled="f" stroked="f">
                <v:textbox>
                  <w:txbxContent>
                    <w:p w14:paraId="54DAFBEC" w14:textId="77777777" w:rsidR="00533C46" w:rsidRPr="001B5EE6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sz w:val="52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5EE6">
                        <w:rPr>
                          <w:rFonts w:ascii="Corbel" w:hAnsi="Corbel" w:cs="SegoePro-Light"/>
                          <w:b/>
                          <w:sz w:val="52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GUILPAIN</w:t>
                      </w:r>
                    </w:p>
                    <w:p w14:paraId="6FFF81C5" w14:textId="77777777" w:rsidR="007624E6" w:rsidRPr="001B5EE6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sz w:val="52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5EE6">
                        <w:rPr>
                          <w:rFonts w:ascii="Corbel" w:hAnsi="Corbel" w:cs="SegoePro-Light"/>
                          <w:b/>
                          <w:sz w:val="52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Léo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87209">
        <w:rPr>
          <w:noProof/>
        </w:rPr>
        <w:drawing>
          <wp:anchor distT="0" distB="0" distL="114300" distR="114300" simplePos="0" relativeHeight="251663360" behindDoc="0" locked="1" layoutInCell="1" allowOverlap="1" wp14:anchorId="0BB708EA" wp14:editId="49FCEBE8">
            <wp:simplePos x="0" y="0"/>
            <wp:positionH relativeFrom="column">
              <wp:posOffset>-612775</wp:posOffset>
            </wp:positionH>
            <wp:positionV relativeFrom="paragraph">
              <wp:posOffset>-485140</wp:posOffset>
            </wp:positionV>
            <wp:extent cx="1075055" cy="1506220"/>
            <wp:effectExtent l="19050" t="19050" r="10795" b="1778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 CV.png"/>
                    <pic:cNvPicPr/>
                  </pic:nvPicPr>
                  <pic:blipFill rotWithShape="1">
                    <a:blip r:embed="rId8"/>
                    <a:srcRect r="61713" b="4722"/>
                    <a:stretch/>
                  </pic:blipFill>
                  <pic:spPr bwMode="auto">
                    <a:xfrm>
                      <a:off x="0" y="0"/>
                      <a:ext cx="1075055" cy="1506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91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BC5D31" wp14:editId="06F30823">
                <wp:simplePos x="0" y="0"/>
                <wp:positionH relativeFrom="column">
                  <wp:posOffset>838835</wp:posOffset>
                </wp:positionH>
                <wp:positionV relativeFrom="paragraph">
                  <wp:posOffset>-950595</wp:posOffset>
                </wp:positionV>
                <wp:extent cx="77470" cy="10655300"/>
                <wp:effectExtent l="19050" t="19050" r="36830" b="1270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1065530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CD6D8" id="Connecteur droit 90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-74.85pt" to="72.1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" strokecolor="#bfbfbf [2412]" strokeweight="2.5pt">
                <v:stroke dashstyle="1 1" endcap="round"/>
              </v:line>
            </w:pict>
          </mc:Fallback>
        </mc:AlternateContent>
      </w:r>
      <w:r w:rsidR="00D0757E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F06A7D2" wp14:editId="348BECEC">
                <wp:simplePos x="0" y="0"/>
                <wp:positionH relativeFrom="column">
                  <wp:posOffset>-899795</wp:posOffset>
                </wp:positionH>
                <wp:positionV relativeFrom="paragraph">
                  <wp:posOffset>287231</wp:posOffset>
                </wp:positionV>
                <wp:extent cx="1767840" cy="949914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101E" id="Rectangle 91" o:spid="_x0000_s1026" style="position:absolute;margin-left:-70.85pt;margin-top:22.6pt;width:139.2pt;height:747.95pt;z-index:-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" filled="f" stroked="f"/>
            </w:pict>
          </mc:Fallback>
        </mc:AlternateContent>
      </w:r>
      <w:r w:rsidR="00945931" w:rsidRPr="00945931">
        <w:t xml:space="preserve"> </w:t>
      </w:r>
    </w:p>
    <w:p w14:paraId="63461AE9" w14:textId="45EAFC4F" w:rsidR="00AF7C19" w:rsidRDefault="001B5EE6" w:rsidP="0098177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CE546F" wp14:editId="21904823">
                <wp:simplePos x="0" y="0"/>
                <wp:positionH relativeFrom="column">
                  <wp:posOffset>860425</wp:posOffset>
                </wp:positionH>
                <wp:positionV relativeFrom="paragraph">
                  <wp:posOffset>440690</wp:posOffset>
                </wp:positionV>
                <wp:extent cx="5791200" cy="3496310"/>
                <wp:effectExtent l="0" t="0" r="0" b="8890"/>
                <wp:wrapThrough wrapText="bothSides">
                  <wp:wrapPolygon edited="0">
                    <wp:start x="0" y="0"/>
                    <wp:lineTo x="0" y="1883"/>
                    <wp:lineTo x="10800" y="1883"/>
                    <wp:lineTo x="10800" y="18830"/>
                    <wp:lineTo x="19113" y="20713"/>
                    <wp:lineTo x="19397" y="21537"/>
                    <wp:lineTo x="19468" y="21537"/>
                    <wp:lineTo x="20889" y="21537"/>
                    <wp:lineTo x="21103" y="20596"/>
                    <wp:lineTo x="10729" y="18830"/>
                    <wp:lineTo x="10800" y="1883"/>
                    <wp:lineTo x="21529" y="1883"/>
                    <wp:lineTo x="21529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496310"/>
                          <a:chOff x="-15887" y="-2914128"/>
                          <a:chExt cx="2782745" cy="3112565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-15887" y="-2914128"/>
                            <a:ext cx="2782745" cy="270758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C3AE" w14:textId="2BD75FED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  <w:r w:rsidR="001A3471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2AAEADF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46F" id="Groupe 2" o:spid="_x0000_s1027" style="position:absolute;margin-left:67.75pt;margin-top:34.7pt;width:456pt;height:275.3pt;z-index:251661312;mso-width-relative:margin;mso-height-relative:margin" coordorigin="-158,-29141" coordsize="27827,31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">
                <v:shape id="Zone de texte 65" o:spid="_x0000_s1028" type="#_x0000_t202" style="position:absolute;left:-158;top:-29141;width:27826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" fillcolor="#969696 [3206]" stroked="f">
                  <v:textbox>
                    <w:txbxContent>
                      <w:p w14:paraId="189BC3AE" w14:textId="2BD75FED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  <w:r w:rsidR="001A3471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2AAEADF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10" o:title="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1C00AD" wp14:editId="62DE2FCC">
                <wp:simplePos x="0" y="0"/>
                <wp:positionH relativeFrom="column">
                  <wp:posOffset>858520</wp:posOffset>
                </wp:positionH>
                <wp:positionV relativeFrom="paragraph">
                  <wp:posOffset>12700</wp:posOffset>
                </wp:positionV>
                <wp:extent cx="5798185" cy="429895"/>
                <wp:effectExtent l="0" t="0" r="0" b="8255"/>
                <wp:wrapThrough wrapText="bothSides">
                  <wp:wrapPolygon edited="0">
                    <wp:start x="0" y="0"/>
                    <wp:lineTo x="0" y="21058"/>
                    <wp:lineTo x="21503" y="21058"/>
                    <wp:lineTo x="21503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185" cy="42989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906B" w14:textId="03680DE9" w:rsidR="00533C46" w:rsidRPr="0075570E" w:rsidRDefault="00A44FF2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Élève</w:t>
                            </w:r>
                            <w:r w:rsidR="001A3471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Ingénieur à la recherche d’un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00AD" id="Zone de texte 14" o:spid="_x0000_s1030" type="#_x0000_t202" style="position:absolute;margin-left:67.6pt;margin-top:1pt;width:456.55pt;height:33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" fillcolor="#5f5f5f [3208]" stroked="f">
                <v:textbox inset="7mm,,,0">
                  <w:txbxContent>
                    <w:p w14:paraId="564E906B" w14:textId="03680DE9" w:rsidR="00533C46" w:rsidRPr="0075570E" w:rsidRDefault="00A44FF2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Élève</w:t>
                      </w:r>
                      <w:r w:rsidR="001A3471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Ingénieur à la recherche d’un stage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162C65" wp14:editId="6830C40F">
                <wp:simplePos x="0" y="0"/>
                <wp:positionH relativeFrom="margin">
                  <wp:posOffset>974725</wp:posOffset>
                </wp:positionH>
                <wp:positionV relativeFrom="paragraph">
                  <wp:posOffset>707999</wp:posOffset>
                </wp:positionV>
                <wp:extent cx="5593080" cy="3190875"/>
                <wp:effectExtent l="0" t="0" r="0" b="952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90E56" w14:textId="4F68A4AC" w:rsidR="00533C46" w:rsidRPr="004228E2" w:rsidRDefault="00F47BC2" w:rsidP="00244A1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2016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aujourd’hui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Ingénieur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04D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École</w:t>
                            </w:r>
                            <w:r w:rsidR="001A3471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Supérieure d’I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ngénieurs de Rennes</w:t>
                            </w:r>
                          </w:p>
                          <w:p w14:paraId="1A87CC0A" w14:textId="5F45C1BE" w:rsidR="00533C46" w:rsidRDefault="00F47BC2" w:rsidP="00244A15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Cursus </w:t>
                            </w:r>
                            <w:r w:rsidR="00C1441D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Objets Connectés, Sécurité et Villes Intelligentes</w:t>
                            </w:r>
                            <w:r w:rsidR="00E9119A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00182F" w14:textId="3D8DBBB7" w:rsidR="00572AE6" w:rsidRPr="00572AE6" w:rsidRDefault="00DC6CA6" w:rsidP="00572AE6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spacing w:after="160"/>
                              <w:jc w:val="both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Formation à la </w:t>
                            </w:r>
                            <w:r w:rsidRPr="00DC6CA6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comptabilité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,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communication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domotique</w:t>
                            </w:r>
                            <w:r w:rsidR="00973307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3307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au </w:t>
                            </w:r>
                            <w:r w:rsidR="00973307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web</w:t>
                            </w:r>
                            <w:r w:rsidR="007C7E49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30F68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aux </w:t>
                            </w:r>
                            <w:r w:rsidR="00930F68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applications mobiles</w:t>
                            </w:r>
                          </w:p>
                          <w:p w14:paraId="38064FF3" w14:textId="7DC4B0CD" w:rsidR="00533C46" w:rsidRPr="004228E2" w:rsidRDefault="00F47BC2" w:rsidP="00572AE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</w:t>
                            </w:r>
                            <w:r w:rsidR="0025250A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Juillet 2016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CPGE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Gay-Lussac à Limoges</w:t>
                            </w:r>
                          </w:p>
                          <w:p w14:paraId="65360128" w14:textId="410FA18D" w:rsidR="00F47BC2" w:rsidRPr="00F47BC2" w:rsidRDefault="00F47BC2" w:rsidP="00572AE6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6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Cursus</w:t>
                            </w:r>
                            <w:r w:rsidR="0025250A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="0025250A"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PSI</w:t>
                            </w:r>
                            <w:r w:rsidR="0025250A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(Maths, Physique, Science de l’Ingénieur) puis </w:t>
                            </w: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PSI (Physique, Science de l’Ingénieur)</w:t>
                            </w:r>
                          </w:p>
                          <w:p w14:paraId="48F67A5B" w14:textId="77777777" w:rsidR="00F47BC2" w:rsidRPr="004228E2" w:rsidRDefault="00F47BC2" w:rsidP="00572AE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2012 – Juillet 2014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Bac S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Pierre et Marie Curie à Châteauroux</w:t>
                            </w:r>
                          </w:p>
                          <w:p w14:paraId="32C0DBA3" w14:textId="77777777" w:rsidR="00F47BC2" w:rsidRDefault="00F47BC2" w:rsidP="00572AE6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Spécialité Mathématiques</w:t>
                            </w:r>
                          </w:p>
                          <w:p w14:paraId="2BB6C93E" w14:textId="77777777" w:rsidR="00F47BC2" w:rsidRDefault="00F47BC2" w:rsidP="00572AE6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Mention Assez Bien</w:t>
                            </w:r>
                          </w:p>
                          <w:p w14:paraId="1E531EE0" w14:textId="77777777" w:rsid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5D4388F" w14:textId="77777777" w:rsidR="00F47BC2" w:rsidRP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2C65" id="Zone de texte 36" o:spid="_x0000_s1031" type="#_x0000_t202" style="position:absolute;margin-left:76.75pt;margin-top:55.75pt;width:440.4pt;height:251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zSswIAALI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" filled="f" stroked="f">
                <v:textbox>
                  <w:txbxContent>
                    <w:p w14:paraId="53590E56" w14:textId="4F68A4AC" w:rsidR="00533C46" w:rsidRPr="004228E2" w:rsidRDefault="00F47BC2" w:rsidP="00244A15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2016</w:t>
                      </w:r>
                      <w:r w:rsidR="001A3471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– aujourd’hui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Ingénieur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38104D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École</w:t>
                      </w:r>
                      <w:r w:rsidR="001A3471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Supérieure d’I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ngénieurs de Rennes</w:t>
                      </w:r>
                    </w:p>
                    <w:p w14:paraId="1A87CC0A" w14:textId="5F45C1BE" w:rsidR="00533C46" w:rsidRDefault="00F47BC2" w:rsidP="00244A15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Cursus </w:t>
                      </w:r>
                      <w:r w:rsidR="00C1441D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Objets Connectés, Sécurité et Villes Intelligentes</w:t>
                      </w:r>
                      <w:r w:rsidR="00E9119A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00182F" w14:textId="3D8DBBB7" w:rsidR="00572AE6" w:rsidRPr="00572AE6" w:rsidRDefault="00DC6CA6" w:rsidP="00572AE6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spacing w:after="160"/>
                        <w:jc w:val="both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Formation à la </w:t>
                      </w:r>
                      <w:r w:rsidRPr="00DC6CA6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comptabilité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,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communication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programmation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domotique</w:t>
                      </w:r>
                      <w:r w:rsidR="00973307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, </w:t>
                      </w:r>
                      <w:r w:rsidR="00973307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au </w:t>
                      </w:r>
                      <w:r w:rsidR="00973307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web</w:t>
                      </w:r>
                      <w:r w:rsidR="007C7E49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, </w:t>
                      </w:r>
                      <w:r w:rsidR="00930F68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aux </w:t>
                      </w:r>
                      <w:r w:rsidR="00930F68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applications mobiles</w:t>
                      </w:r>
                    </w:p>
                    <w:p w14:paraId="38064FF3" w14:textId="7DC4B0CD" w:rsidR="00533C46" w:rsidRPr="004228E2" w:rsidRDefault="00F47BC2" w:rsidP="00572AE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</w:t>
                      </w:r>
                      <w:r w:rsidR="0025250A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– Juillet 2016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CPGE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Gay-Lussac à Limoges</w:t>
                      </w:r>
                    </w:p>
                    <w:p w14:paraId="65360128" w14:textId="410FA18D" w:rsidR="00F47BC2" w:rsidRPr="00F47BC2" w:rsidRDefault="00F47BC2" w:rsidP="00572AE6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6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Cursus</w:t>
                      </w:r>
                      <w:r w:rsidR="0025250A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M</w:t>
                      </w:r>
                      <w:r w:rsidR="0025250A"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PSI</w:t>
                      </w:r>
                      <w:r w:rsidR="0025250A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(Maths, Physique, Science de l’Ingénieur) puis </w:t>
                      </w: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PSI (Physique, Science de l’Ingénieur)</w:t>
                      </w:r>
                    </w:p>
                    <w:p w14:paraId="48F67A5B" w14:textId="77777777" w:rsidR="00F47BC2" w:rsidRPr="004228E2" w:rsidRDefault="00F47BC2" w:rsidP="00572AE6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2012 – Juillet 2014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Bac S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Pierre et Marie Curie à Châteauroux</w:t>
                      </w:r>
                    </w:p>
                    <w:p w14:paraId="32C0DBA3" w14:textId="77777777" w:rsidR="00F47BC2" w:rsidRDefault="00F47BC2" w:rsidP="00572AE6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Spécialité Mathématiques</w:t>
                      </w:r>
                    </w:p>
                    <w:p w14:paraId="2BB6C93E" w14:textId="77777777" w:rsidR="00F47BC2" w:rsidRDefault="00F47BC2" w:rsidP="00572AE6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Mention Assez Bien</w:t>
                      </w:r>
                    </w:p>
                    <w:p w14:paraId="1E531EE0" w14:textId="77777777" w:rsid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5D4388F" w14:textId="77777777" w:rsidR="00F47BC2" w:rsidRP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4CC4" w:rsidRPr="00F52B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00E3DB" wp14:editId="720A21E7">
                <wp:simplePos x="0" y="0"/>
                <wp:positionH relativeFrom="column">
                  <wp:posOffset>890905</wp:posOffset>
                </wp:positionH>
                <wp:positionV relativeFrom="paragraph">
                  <wp:posOffset>3189605</wp:posOffset>
                </wp:positionV>
                <wp:extent cx="5753100" cy="480822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480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AD62C4" w14:textId="70A46B62" w:rsidR="003D06AB" w:rsidRPr="003D06AB" w:rsidRDefault="00E9119A" w:rsidP="00E9119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Septembre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Décembre 2017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ESIR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Création d’un jeu sur Android</w:t>
                            </w:r>
                          </w:p>
                          <w:p w14:paraId="28A6F380" w14:textId="11F5B1E2" w:rsidR="00E9119A" w:rsidRDefault="003D06AB" w:rsidP="00E9119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Android Studio</w:t>
                            </w:r>
                          </w:p>
                          <w:p w14:paraId="6EC0F75A" w14:textId="07B6C349" w:rsidR="003D06AB" w:rsidRDefault="003D06AB" w:rsidP="00E9119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Tirage aléatoire de plusieurs mini jeux / Timer</w:t>
                            </w:r>
                            <w:r w:rsidR="00930F6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/ Listener / Musique</w:t>
                            </w:r>
                          </w:p>
                          <w:p w14:paraId="18495DF9" w14:textId="77D04261" w:rsidR="00E9119A" w:rsidRDefault="00E9119A" w:rsidP="0099169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1D4D6562" w14:textId="77777777" w:rsidR="0025250A" w:rsidRPr="00E9119A" w:rsidRDefault="0025250A" w:rsidP="0025250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Septembre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Décembre 2017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ESIR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Création d’un serveur de tchat</w:t>
                            </w:r>
                          </w:p>
                          <w:p w14:paraId="3D3713B4" w14:textId="77777777" w:rsidR="0025250A" w:rsidRDefault="0025250A" w:rsidP="0025250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NodeJS / Socket.io</w:t>
                            </w:r>
                          </w:p>
                          <w:p w14:paraId="04FBB597" w14:textId="77777777" w:rsidR="0025250A" w:rsidRDefault="0025250A" w:rsidP="0025250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Authentification / Base de données / Envoie de messages (privés &amp; broadcast)</w:t>
                            </w:r>
                          </w:p>
                          <w:p w14:paraId="0B8F8E29" w14:textId="77777777" w:rsidR="0025250A" w:rsidRDefault="0025250A" w:rsidP="0099169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5266F6F7" w14:textId="38259E61" w:rsidR="00E9119A" w:rsidRPr="008A3DEF" w:rsidRDefault="00E9119A" w:rsidP="00E9119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Septembre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2017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Mai 2018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ESIR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Création d’un boitier intelligent contrôlant la maison</w:t>
                            </w:r>
                          </w:p>
                          <w:p w14:paraId="156E9EEE" w14:textId="06E3A8C0" w:rsidR="00E9119A" w:rsidRDefault="00E9119A" w:rsidP="00E9119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Javascript / CoreNLP</w:t>
                            </w:r>
                          </w:p>
                          <w:p w14:paraId="2FD61C48" w14:textId="42BCAF67" w:rsidR="003D06AB" w:rsidRPr="00994DF8" w:rsidRDefault="00994DF8" w:rsidP="003D06AB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994DF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Raspberry Pi / Ikea </w:t>
                            </w:r>
                            <w:r w:rsidRPr="00994DF8"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pacing w:val="-15"/>
                                <w:sz w:val="24"/>
                                <w:szCs w:val="24"/>
                                <w:shd w:val="clear" w:color="auto" w:fill="FFFFFF"/>
                              </w:rPr>
                              <w:t>TRÅDFRI</w:t>
                            </w:r>
                          </w:p>
                          <w:p w14:paraId="411462D8" w14:textId="4620E231" w:rsidR="003D06AB" w:rsidRDefault="003D06AB" w:rsidP="003D06AB">
                            <w:pPr>
                              <w:pStyle w:val="Textedebulles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424183F" w14:textId="6356A4A7" w:rsidR="008B4CC4" w:rsidRPr="008A3DEF" w:rsidRDefault="00991694" w:rsidP="008B4CC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llet 2017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Aout 2017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06AB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GEODIS (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Rennes</w:t>
                            </w:r>
                            <w:r w:rsidR="00E9119A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119A" w:rsidRPr="00E9119A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E9119A" w:rsidRPr="00E9119A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~ 32000 employés</w:t>
                            </w:r>
                            <w:r w:rsidR="00E9119A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Opérateur de </w:t>
                            </w:r>
                            <w:r w:rsidR="008B4CC4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</w:t>
                            </w:r>
                            <w:r w:rsidR="008B4CC4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 Juillet 2017</w:t>
                            </w:r>
                            <w:r w:rsidR="008B4CC4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8B4CC4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Aout 2017</w:t>
                            </w:r>
                            <w:r w:rsidR="008B4CC4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4CC4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8B4CC4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5069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Geodis (Renens) </w:t>
                            </w:r>
                            <w:r w:rsidR="00565069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65069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5069"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Opérateur de quai</w:t>
                            </w:r>
                          </w:p>
                          <w:p w14:paraId="261D1314" w14:textId="2A21F797" w:rsidR="00991694" w:rsidRDefault="00991694" w:rsidP="00565069">
                            <w:pPr>
                              <w:pStyle w:val="Textedebulles"/>
                              <w:numPr>
                                <w:ilvl w:val="0"/>
                                <w:numId w:val="43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Chargement et déchargement des camions</w:t>
                            </w:r>
                          </w:p>
                          <w:p w14:paraId="30ED3116" w14:textId="77777777" w:rsidR="00991694" w:rsidRDefault="00991694" w:rsidP="0099169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57D3CE67" w14:textId="5C9D11DC" w:rsidR="00991694" w:rsidRPr="008A3DEF" w:rsidRDefault="00991694" w:rsidP="0099169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 2017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Juillet 2017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ONET Sécurité</w:t>
                            </w:r>
                            <w:r w:rsidR="003D06AB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Pr="00E9119A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Rennes</w:t>
                            </w:r>
                            <w:r w:rsidR="00E9119A" w:rsidRPr="00E9119A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E9119A" w:rsidRPr="00E9119A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25 employés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Stage en tant que Technicien</w:t>
                            </w:r>
                          </w:p>
                          <w:p w14:paraId="3113F06E" w14:textId="77777777" w:rsidR="00991694" w:rsidRDefault="00991694" w:rsidP="00991694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Pose et maintenance du matériel de sécurité (banque)</w:t>
                            </w:r>
                          </w:p>
                          <w:p w14:paraId="3EE7A5E3" w14:textId="3220E6FA" w:rsidR="00991694" w:rsidRDefault="00991694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06C06DA" w14:textId="79A80C2A" w:rsidR="00533C46" w:rsidRPr="008A3DEF" w:rsidRDefault="003B39A5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Juillet 2015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Août 2015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="005531F2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TMONT</w:t>
                            </w:r>
                            <w:r w:rsidR="001A3471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(Châteauroux)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Câbleur</w:t>
                            </w:r>
                          </w:p>
                          <w:p w14:paraId="40A497C4" w14:textId="77777777" w:rsidR="00533C46" w:rsidRPr="008A3DEF" w:rsidRDefault="003B39A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Pose et câblage de différentes lampes</w:t>
                            </w:r>
                          </w:p>
                          <w:p w14:paraId="055F1073" w14:textId="67D6D526" w:rsidR="00533C46" w:rsidRPr="008A3DEF" w:rsidRDefault="003B39A5" w:rsidP="00791F2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Utilisation de différents matériels</w:t>
                            </w:r>
                            <w:r w:rsidR="005531F2"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(perceuses, </w:t>
                            </w:r>
                            <w:r w:rsidR="0038104D"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visseuses</w:t>
                            </w:r>
                            <w:r w:rsidR="0038104D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)</w:t>
                            </w: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4F4827" w14:textId="068FAF01" w:rsidR="000B09A3" w:rsidRDefault="000B09A3" w:rsidP="000B09A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51396622" w14:textId="77777777" w:rsidR="000B09A3" w:rsidRDefault="000B09A3" w:rsidP="000B09A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2D348012" w14:textId="77777777" w:rsidR="000B09A3" w:rsidRPr="002303A4" w:rsidRDefault="000B09A3" w:rsidP="000B09A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C37E5E9" w14:textId="77777777" w:rsidR="00533C46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577BCB00" w14:textId="77777777" w:rsidR="00533C46" w:rsidRPr="004B60AA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E3DB" id="Zone de texte 83" o:spid="_x0000_s1032" type="#_x0000_t202" style="position:absolute;margin-left:70.15pt;margin-top:251.15pt;width:453pt;height:3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" filled="f" stroked="f">
                <v:textbox>
                  <w:txbxContent>
                    <w:p w14:paraId="56AD62C4" w14:textId="70A46B62" w:rsidR="003D06AB" w:rsidRPr="003D06AB" w:rsidRDefault="00E9119A" w:rsidP="00E9119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Septembre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Décembre 2017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ESIR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Création d’un jeu sur Android</w:t>
                      </w:r>
                    </w:p>
                    <w:p w14:paraId="28A6F380" w14:textId="11F5B1E2" w:rsidR="00E9119A" w:rsidRDefault="003D06AB" w:rsidP="00E9119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Android Studio</w:t>
                      </w:r>
                    </w:p>
                    <w:p w14:paraId="6EC0F75A" w14:textId="07B6C349" w:rsidR="003D06AB" w:rsidRDefault="003D06AB" w:rsidP="00E9119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Tirage aléatoire de plusieurs mini jeux / Timer</w:t>
                      </w:r>
                      <w:r w:rsidR="00930F6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/ Listener / Musique</w:t>
                      </w:r>
                    </w:p>
                    <w:p w14:paraId="18495DF9" w14:textId="77D04261" w:rsidR="00E9119A" w:rsidRDefault="00E9119A" w:rsidP="0099169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1D4D6562" w14:textId="77777777" w:rsidR="0025250A" w:rsidRPr="00E9119A" w:rsidRDefault="0025250A" w:rsidP="0025250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Septembre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Décembre 2017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ESIR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Création d’un serveur de tchat</w:t>
                      </w:r>
                    </w:p>
                    <w:p w14:paraId="3D3713B4" w14:textId="77777777" w:rsidR="0025250A" w:rsidRDefault="0025250A" w:rsidP="0025250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NodeJS / Socket.io</w:t>
                      </w:r>
                    </w:p>
                    <w:p w14:paraId="04FBB597" w14:textId="77777777" w:rsidR="0025250A" w:rsidRDefault="0025250A" w:rsidP="0025250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Authentification / Base de données / Envoie de messages (privés &amp; broadcast)</w:t>
                      </w:r>
                    </w:p>
                    <w:p w14:paraId="0B8F8E29" w14:textId="77777777" w:rsidR="0025250A" w:rsidRDefault="0025250A" w:rsidP="0099169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5266F6F7" w14:textId="38259E61" w:rsidR="00E9119A" w:rsidRPr="008A3DEF" w:rsidRDefault="00E9119A" w:rsidP="00E9119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Septembre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2017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Mai 2018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ESIR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Création d’un boitier intelligent contrôlant la maison</w:t>
                      </w:r>
                    </w:p>
                    <w:p w14:paraId="156E9EEE" w14:textId="06E3A8C0" w:rsidR="00E9119A" w:rsidRDefault="00E9119A" w:rsidP="00E9119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Javascript / CoreNLP</w:t>
                      </w:r>
                    </w:p>
                    <w:p w14:paraId="2FD61C48" w14:textId="42BCAF67" w:rsidR="003D06AB" w:rsidRPr="00994DF8" w:rsidRDefault="00994DF8" w:rsidP="003D06AB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994DF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Raspberry Pi / Ikea </w:t>
                      </w:r>
                      <w:r w:rsidRPr="00994DF8">
                        <w:rPr>
                          <w:rFonts w:ascii="Corbel" w:hAnsi="Corbel"/>
                          <w:bCs/>
                          <w:color w:val="808080" w:themeColor="background1" w:themeShade="80"/>
                          <w:spacing w:val="-15"/>
                          <w:sz w:val="24"/>
                          <w:szCs w:val="24"/>
                          <w:shd w:val="clear" w:color="auto" w:fill="FFFFFF"/>
                        </w:rPr>
                        <w:t>TRÅDFRI</w:t>
                      </w:r>
                    </w:p>
                    <w:p w14:paraId="411462D8" w14:textId="4620E231" w:rsidR="003D06AB" w:rsidRDefault="003D06AB" w:rsidP="003D06AB">
                      <w:pPr>
                        <w:pStyle w:val="Textedebulles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424183F" w14:textId="6356A4A7" w:rsidR="008B4CC4" w:rsidRPr="008A3DEF" w:rsidRDefault="00991694" w:rsidP="008B4CC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llet 2017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Aout 2017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3D06AB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GEODIS (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Rennes</w:t>
                      </w:r>
                      <w:r w:rsidR="00E9119A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E9119A" w:rsidRPr="00E9119A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&amp; </w:t>
                      </w:r>
                      <w:r w:rsidR="00E9119A" w:rsidRPr="00E9119A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~ 32000 employés</w:t>
                      </w:r>
                      <w:r w:rsidR="00E9119A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 xml:space="preserve">Opérateur de </w:t>
                      </w:r>
                      <w:r w:rsidR="008B4CC4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</w:t>
                      </w:r>
                      <w:r w:rsidR="008B4CC4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n Juillet 2017</w:t>
                      </w:r>
                      <w:r w:rsidR="008B4CC4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 w:rsidR="008B4CC4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Aout 2017</w:t>
                      </w:r>
                      <w:r w:rsidR="008B4CC4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8B4CC4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8B4CC4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65069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Geodis (Renens) </w:t>
                      </w:r>
                      <w:r w:rsidR="00565069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65069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65069"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Opérateur de quai</w:t>
                      </w:r>
                    </w:p>
                    <w:p w14:paraId="261D1314" w14:textId="2A21F797" w:rsidR="00991694" w:rsidRDefault="00991694" w:rsidP="00565069">
                      <w:pPr>
                        <w:pStyle w:val="Textedebulles"/>
                        <w:numPr>
                          <w:ilvl w:val="0"/>
                          <w:numId w:val="43"/>
                        </w:numPr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Chargement et déchargement des camions</w:t>
                      </w:r>
                    </w:p>
                    <w:p w14:paraId="30ED3116" w14:textId="77777777" w:rsidR="00991694" w:rsidRDefault="00991694" w:rsidP="0099169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57D3CE67" w14:textId="5C9D11DC" w:rsidR="00991694" w:rsidRPr="008A3DEF" w:rsidRDefault="00991694" w:rsidP="0099169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n 2017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Juillet 2017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ONET Sécurité</w:t>
                      </w:r>
                      <w:r w:rsidR="003D06AB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(</w:t>
                      </w:r>
                      <w:r w:rsidRPr="00E9119A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Rennes</w:t>
                      </w:r>
                      <w:r w:rsidR="00E9119A" w:rsidRPr="00E9119A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&amp; </w:t>
                      </w:r>
                      <w:r w:rsidR="00E9119A" w:rsidRPr="00E9119A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25 employés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)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Stage en tant que Technicien</w:t>
                      </w:r>
                    </w:p>
                    <w:p w14:paraId="3113F06E" w14:textId="77777777" w:rsidR="00991694" w:rsidRDefault="00991694" w:rsidP="00991694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Pose et maintenance du matériel de sécurité (banque)</w:t>
                      </w:r>
                    </w:p>
                    <w:p w14:paraId="3EE7A5E3" w14:textId="3220E6FA" w:rsidR="00991694" w:rsidRDefault="00991694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14:paraId="706C06DA" w14:textId="79A80C2A" w:rsidR="00533C46" w:rsidRPr="008A3DEF" w:rsidRDefault="003B39A5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Juillet 2015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Août 2015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A</w:t>
                      </w:r>
                      <w:r w:rsidR="005531F2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TMONT</w:t>
                      </w:r>
                      <w:r w:rsidR="001A3471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(Châteauroux)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Câbleur</w:t>
                      </w:r>
                    </w:p>
                    <w:p w14:paraId="40A497C4" w14:textId="77777777" w:rsidR="00533C46" w:rsidRPr="008A3DEF" w:rsidRDefault="003B39A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Pose et câblage de différentes lampes</w:t>
                      </w:r>
                    </w:p>
                    <w:p w14:paraId="055F1073" w14:textId="67D6D526" w:rsidR="00533C46" w:rsidRPr="008A3DEF" w:rsidRDefault="003B39A5" w:rsidP="00791F2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Utilisation de différents matériels</w:t>
                      </w:r>
                      <w:r w:rsidR="005531F2"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(perceuses, </w:t>
                      </w:r>
                      <w:r w:rsidR="0038104D"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visseuses</w:t>
                      </w:r>
                      <w:r w:rsidR="0038104D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)</w:t>
                      </w: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4F4827" w14:textId="068FAF01" w:rsidR="000B09A3" w:rsidRDefault="000B09A3" w:rsidP="000B09A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51396622" w14:textId="77777777" w:rsidR="000B09A3" w:rsidRDefault="000B09A3" w:rsidP="000B09A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2D348012" w14:textId="77777777" w:rsidR="000B09A3" w:rsidRPr="002303A4" w:rsidRDefault="000B09A3" w:rsidP="000B09A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C37E5E9" w14:textId="77777777" w:rsidR="00533C46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577BCB00" w14:textId="77777777" w:rsidR="00533C46" w:rsidRPr="004B60AA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25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F093A" wp14:editId="0286556C">
                <wp:simplePos x="0" y="0"/>
                <wp:positionH relativeFrom="margin">
                  <wp:posOffset>974725</wp:posOffset>
                </wp:positionH>
                <wp:positionV relativeFrom="page">
                  <wp:posOffset>9092565</wp:posOffset>
                </wp:positionV>
                <wp:extent cx="5661025" cy="179324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25" cy="179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C945E" w14:textId="77777777" w:rsidR="00E9119A" w:rsidRDefault="00E9119A" w:rsidP="001A34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11580B6F" w14:textId="77777777" w:rsidR="0025250A" w:rsidRDefault="0025250A" w:rsidP="001A34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C8E3E1B" w14:textId="6DEBFD0F" w:rsidR="001A3471" w:rsidRPr="003610D8" w:rsidRDefault="001A3471" w:rsidP="001A34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0D8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Informatiques :</w:t>
                            </w:r>
                          </w:p>
                          <w:p w14:paraId="77F17BE3" w14:textId="273F1B2B" w:rsidR="001A3471" w:rsidRPr="005B4C42" w:rsidRDefault="001A3471" w:rsidP="001A3471">
                            <w:pPr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</w:pPr>
                            <w:r w:rsidRPr="005B4C42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Java, Latis Pro</w:t>
                            </w:r>
                            <w:r w:rsidR="005B4C42" w:rsidRPr="005B4C42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, Android</w:t>
                            </w:r>
                            <w:r w:rsidR="005B4C42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="00E9119A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Javascript</w:t>
                            </w:r>
                            <w:r w:rsidR="003D06AB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, CSS, React</w:t>
                            </w:r>
                            <w:r w:rsidR="0025250A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, ETS (logiciel domotique)</w:t>
                            </w:r>
                          </w:p>
                          <w:p w14:paraId="181BC62C" w14:textId="77777777" w:rsidR="001A3471" w:rsidRDefault="001A3471" w:rsidP="00E7027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</w:p>
                          <w:p w14:paraId="00D1DCE9" w14:textId="0024A006" w:rsidR="00533C46" w:rsidRPr="003610D8" w:rsidRDefault="00E7027E" w:rsidP="00E7027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0D8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Linguistique</w:t>
                            </w:r>
                            <w:r w:rsidR="001A3471" w:rsidRPr="003610D8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</w:t>
                            </w:r>
                            <w:r w:rsidRPr="003610D8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t> </w:t>
                            </w:r>
                            <w:r w:rsidRPr="003610D8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E148B2C" w14:textId="77777777" w:rsidR="00E7027E" w:rsidRPr="00E7027E" w:rsidRDefault="00E7027E" w:rsidP="00E7027E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Anglais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Traduction, discussion usuelle</w:t>
                            </w:r>
                            <w:r w:rsidR="00AE5825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>, niveau B1</w:t>
                            </w:r>
                          </w:p>
                          <w:p w14:paraId="2D5A85B5" w14:textId="58B1F044" w:rsidR="00D10382" w:rsidRDefault="00E7027E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Allemand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Niveau A2</w:t>
                            </w:r>
                          </w:p>
                          <w:p w14:paraId="3DE8B82F" w14:textId="77777777" w:rsidR="00607C8F" w:rsidRPr="00E7027E" w:rsidRDefault="00607C8F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</w:p>
                          <w:p w14:paraId="663C11B2" w14:textId="77777777" w:rsidR="00E7027E" w:rsidRPr="00380ED0" w:rsidRDefault="00E7027E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093A" id="Zone de texte 37" o:spid="_x0000_s1033" type="#_x0000_t202" style="position:absolute;margin-left:76.75pt;margin-top:715.95pt;width:445.75pt;height:14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" filled="f" stroked="f">
                <v:textbox>
                  <w:txbxContent>
                    <w:p w14:paraId="030C945E" w14:textId="77777777" w:rsidR="00E9119A" w:rsidRDefault="00E9119A" w:rsidP="001A34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11580B6F" w14:textId="77777777" w:rsidR="0025250A" w:rsidRDefault="0025250A" w:rsidP="001A34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C8E3E1B" w14:textId="6DEBFD0F" w:rsidR="001A3471" w:rsidRPr="003610D8" w:rsidRDefault="001A3471" w:rsidP="001A34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0D8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Informatiques :</w:t>
                      </w:r>
                    </w:p>
                    <w:p w14:paraId="77F17BE3" w14:textId="273F1B2B" w:rsidR="001A3471" w:rsidRPr="005B4C42" w:rsidRDefault="001A3471" w:rsidP="001A3471">
                      <w:pPr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</w:pPr>
                      <w:r w:rsidRPr="005B4C42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Java, Latis Pro</w:t>
                      </w:r>
                      <w:r w:rsidR="005B4C42" w:rsidRPr="005B4C42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, Android</w:t>
                      </w:r>
                      <w:r w:rsidR="005B4C42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="00E9119A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Javascript</w:t>
                      </w:r>
                      <w:r w:rsidR="003D06AB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, CSS, React</w:t>
                      </w:r>
                      <w:r w:rsidR="0025250A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, ETS (logiciel domotique)</w:t>
                      </w:r>
                    </w:p>
                    <w:p w14:paraId="181BC62C" w14:textId="77777777" w:rsidR="001A3471" w:rsidRDefault="001A3471" w:rsidP="00E7027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</w:p>
                    <w:p w14:paraId="00D1DCE9" w14:textId="0024A006" w:rsidR="00533C46" w:rsidRPr="003610D8" w:rsidRDefault="00E7027E" w:rsidP="00E7027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0D8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Linguistique</w:t>
                      </w:r>
                      <w:r w:rsidR="001A3471" w:rsidRPr="003610D8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  <w:r w:rsidRPr="003610D8">
                        <w:rPr>
                          <w:rFonts w:ascii="Corbel" w:hAnsi="Corbel" w:cs="SegoePro-Bold"/>
                          <w:b/>
                          <w:bCs/>
                          <w:caps/>
                          <w:color w:val="7F7F7F" w:themeColor="text1" w:themeTint="80"/>
                          <w:sz w:val="24"/>
                          <w:szCs w:val="24"/>
                        </w:rPr>
                        <w:t> </w:t>
                      </w:r>
                      <w:r w:rsidRPr="003610D8">
                        <w:rPr>
                          <w:rFonts w:ascii="Corbel" w:hAnsi="Corbel" w:cs="SegoePro-Italic"/>
                          <w:i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E148B2C" w14:textId="77777777" w:rsidR="00E7027E" w:rsidRPr="00E7027E" w:rsidRDefault="00E7027E" w:rsidP="00E7027E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Anglais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Traduction, discussion usuelle</w:t>
                      </w:r>
                      <w:r w:rsidR="00AE5825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>, niveau B1</w:t>
                      </w:r>
                    </w:p>
                    <w:p w14:paraId="2D5A85B5" w14:textId="58B1F044" w:rsidR="00D10382" w:rsidRDefault="00E7027E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Allemand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Niveau A2</w:t>
                      </w:r>
                    </w:p>
                    <w:p w14:paraId="3DE8B82F" w14:textId="77777777" w:rsidR="00607C8F" w:rsidRPr="00E7027E" w:rsidRDefault="00607C8F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</w:p>
                    <w:p w14:paraId="663C11B2" w14:textId="77777777" w:rsidR="00E7027E" w:rsidRPr="00380ED0" w:rsidRDefault="00E7027E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5250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371200" wp14:editId="3E990BBA">
                <wp:simplePos x="0" y="0"/>
                <wp:positionH relativeFrom="column">
                  <wp:posOffset>889000</wp:posOffset>
                </wp:positionH>
                <wp:positionV relativeFrom="paragraph">
                  <wp:posOffset>7220585</wp:posOffset>
                </wp:positionV>
                <wp:extent cx="5761990" cy="1040765"/>
                <wp:effectExtent l="0" t="0" r="0" b="6985"/>
                <wp:wrapThrough wrapText="bothSides">
                  <wp:wrapPolygon edited="0">
                    <wp:start x="18782" y="0"/>
                    <wp:lineTo x="10855" y="6326"/>
                    <wp:lineTo x="10783" y="12652"/>
                    <wp:lineTo x="0" y="15815"/>
                    <wp:lineTo x="0" y="21350"/>
                    <wp:lineTo x="21495" y="21350"/>
                    <wp:lineTo x="21495" y="15815"/>
                    <wp:lineTo x="10712" y="12652"/>
                    <wp:lineTo x="10783" y="6326"/>
                    <wp:lineTo x="16354" y="6326"/>
                    <wp:lineTo x="20067" y="3954"/>
                    <wp:lineTo x="19996" y="0"/>
                    <wp:lineTo x="18782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1040765"/>
                          <a:chOff x="113859" y="28575"/>
                          <a:chExt cx="2738120" cy="1042652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113859" y="807067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8D61C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4A0A96D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71200" id="Groupe 4" o:spid="_x0000_s1034" style="position:absolute;margin-left:70pt;margin-top:568.55pt;width:453.7pt;height:81.95pt;z-index:251660288;mso-width-relative:margin;mso-height-relative:margin" coordorigin="1138,285" coordsize="27381,10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">
                <v:shape id="Zone de texte 69" o:spid="_x0000_s1035" type="#_x0000_t202" style="position:absolute;left:1138;top:8070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" fillcolor="#969696 [3206]" stroked="f">
                  <v:textbox inset="2mm,,2mm">
                    <w:txbxContent>
                      <w:p w14:paraId="0C08D61C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4A0A96D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6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2" o:title=""/>
                </v:shape>
                <w10:wrap type="through"/>
              </v:group>
            </w:pict>
          </mc:Fallback>
        </mc:AlternateContent>
      </w:r>
      <w:r w:rsidR="002525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44F1D" wp14:editId="715CEC53">
                <wp:simplePos x="0" y="0"/>
                <wp:positionH relativeFrom="column">
                  <wp:posOffset>872490</wp:posOffset>
                </wp:positionH>
                <wp:positionV relativeFrom="paragraph">
                  <wp:posOffset>5539740</wp:posOffset>
                </wp:positionV>
                <wp:extent cx="5775960" cy="317500"/>
                <wp:effectExtent l="0" t="0" r="0" b="6350"/>
                <wp:wrapThrough wrapText="bothSides">
                  <wp:wrapPolygon edited="0">
                    <wp:start x="0" y="0"/>
                    <wp:lineTo x="0" y="20736"/>
                    <wp:lineTo x="21515" y="20736"/>
                    <wp:lineTo x="21515" y="0"/>
                    <wp:lineTo x="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317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C8B9" w14:textId="723C6D85" w:rsidR="003D06AB" w:rsidRPr="008131F3" w:rsidRDefault="003D06AB" w:rsidP="003D06AB">
                            <w:pPr>
                              <w:pStyle w:val="Paragraphestandard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b/>
                                <w:caps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xpérience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professionnelle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</w:t>
                            </w:r>
                          </w:p>
                          <w:p w14:paraId="0C862372" w14:textId="77777777" w:rsidR="003D06AB" w:rsidRPr="00BC5ADF" w:rsidRDefault="003D06AB" w:rsidP="003D06AB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4F1D" id="Zone de texte 7" o:spid="_x0000_s1037" type="#_x0000_t202" style="position:absolute;margin-left:68.7pt;margin-top:436.2pt;width:454.8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" fillcolor="#969696 [3206]" stroked="f">
                <v:textbox>
                  <w:txbxContent>
                    <w:p w14:paraId="00A9C8B9" w14:textId="723C6D85" w:rsidR="003D06AB" w:rsidRPr="008131F3" w:rsidRDefault="003D06AB" w:rsidP="003D06AB">
                      <w:pPr>
                        <w:pStyle w:val="Paragraphestandard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b/>
                          <w:caps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xpérience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professionnelle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</w:t>
                      </w:r>
                    </w:p>
                    <w:p w14:paraId="0C862372" w14:textId="77777777" w:rsidR="003D06AB" w:rsidRPr="00BC5ADF" w:rsidRDefault="003D06AB" w:rsidP="003D06AB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5250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DA29A3" wp14:editId="5D9CAE82">
                <wp:simplePos x="0" y="0"/>
                <wp:positionH relativeFrom="column">
                  <wp:posOffset>880745</wp:posOffset>
                </wp:positionH>
                <wp:positionV relativeFrom="paragraph">
                  <wp:posOffset>2860040</wp:posOffset>
                </wp:positionV>
                <wp:extent cx="5775960" cy="317500"/>
                <wp:effectExtent l="0" t="0" r="0" b="6350"/>
                <wp:wrapThrough wrapText="bothSides">
                  <wp:wrapPolygon edited="0">
                    <wp:start x="0" y="0"/>
                    <wp:lineTo x="0" y="20736"/>
                    <wp:lineTo x="21515" y="20736"/>
                    <wp:lineTo x="21515" y="0"/>
                    <wp:lineTo x="0" y="0"/>
                  </wp:wrapPolygon>
                </wp:wrapThrough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3175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E763" w14:textId="65BD6730" w:rsidR="00533C46" w:rsidRPr="008131F3" w:rsidRDefault="00E9119A" w:rsidP="00BC5ADF">
                            <w:pPr>
                              <w:pStyle w:val="Paragraphestandard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Projets</w:t>
                            </w:r>
                            <w:r w:rsidR="0025250A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Scolaires</w:t>
                            </w:r>
                          </w:p>
                          <w:p w14:paraId="087E8920" w14:textId="77777777" w:rsidR="00533C46" w:rsidRPr="00BC5ADF" w:rsidRDefault="00533C46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29A3" id="Zone de texte 18" o:spid="_x0000_s1038" type="#_x0000_t202" style="position:absolute;margin-left:69.35pt;margin-top:225.2pt;width:454.8pt;height: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" fillcolor="#969696 [3206]" stroked="f">
                <v:textbox>
                  <w:txbxContent>
                    <w:p w14:paraId="1F89E763" w14:textId="65BD6730" w:rsidR="00533C46" w:rsidRPr="008131F3" w:rsidRDefault="00E9119A" w:rsidP="00BC5ADF">
                      <w:pPr>
                        <w:pStyle w:val="Paragraphestandard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Projets</w:t>
                      </w:r>
                      <w:r w:rsidR="0025250A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Scolaires</w:t>
                      </w:r>
                    </w:p>
                    <w:p w14:paraId="087E8920" w14:textId="77777777" w:rsidR="00533C46" w:rsidRPr="00BC5ADF" w:rsidRDefault="00533C46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B4C4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6CD36B6" wp14:editId="14E325D7">
                <wp:simplePos x="0" y="0"/>
                <wp:positionH relativeFrom="column">
                  <wp:posOffset>-899795</wp:posOffset>
                </wp:positionH>
                <wp:positionV relativeFrom="paragraph">
                  <wp:posOffset>5939155</wp:posOffset>
                </wp:positionV>
                <wp:extent cx="4406265" cy="2929890"/>
                <wp:effectExtent l="0" t="0" r="0" b="3810"/>
                <wp:wrapThrough wrapText="bothSides">
                  <wp:wrapPolygon edited="0">
                    <wp:start x="0" y="0"/>
                    <wp:lineTo x="0" y="1966"/>
                    <wp:lineTo x="10739" y="2247"/>
                    <wp:lineTo x="10739" y="20224"/>
                    <wp:lineTo x="20451" y="21488"/>
                    <wp:lineTo x="21479" y="21488"/>
                    <wp:lineTo x="21479" y="20505"/>
                    <wp:lineTo x="10646" y="20224"/>
                    <wp:lineTo x="10646" y="2247"/>
                    <wp:lineTo x="8872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265" cy="2929890"/>
                          <a:chOff x="-1752600" y="-3209925"/>
                          <a:chExt cx="4423728" cy="3410585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-1752600" y="-3209925"/>
                            <a:ext cx="1790829" cy="3048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9D75F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2B17FD0D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D36B6" id="Groupe 5" o:spid="_x0000_s1039" style="position:absolute;margin-left:-70.85pt;margin-top:467.65pt;width:346.95pt;height:230.7pt;z-index:251664384;mso-width-relative:margin;mso-height-relative:margin" coordorigin="-17526,-32099" coordsize="44237,34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">
                <v:shape id="Zone de texte 73" o:spid="_x0000_s1040" type="#_x0000_t202" style="position:absolute;left:-17526;top:-32099;width:179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" fillcolor="#969696 [3206]" stroked="f">
                  <v:textbox>
                    <w:txbxContent>
                      <w:p w14:paraId="0889D75F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2B17FD0D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1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14" o:title=""/>
                </v:shape>
                <w10:wrap type="through"/>
              </v:group>
            </w:pict>
          </mc:Fallback>
        </mc:AlternateContent>
      </w:r>
      <w:r w:rsidR="001A347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6C5533" wp14:editId="5ACC1458">
                <wp:simplePos x="0" y="0"/>
                <wp:positionH relativeFrom="column">
                  <wp:posOffset>-861695</wp:posOffset>
                </wp:positionH>
                <wp:positionV relativeFrom="paragraph">
                  <wp:posOffset>1177290</wp:posOffset>
                </wp:positionV>
                <wp:extent cx="1685925" cy="4465320"/>
                <wp:effectExtent l="0" t="0" r="0" b="0"/>
                <wp:wrapThrough wrapText="bothSides">
                  <wp:wrapPolygon edited="0">
                    <wp:start x="488" y="0"/>
                    <wp:lineTo x="488" y="21471"/>
                    <wp:lineTo x="20746" y="21471"/>
                    <wp:lineTo x="20746" y="0"/>
                    <wp:lineTo x="48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4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CFE8" w14:textId="77777777" w:rsidR="00533C46" w:rsidRPr="008A3DEF" w:rsidRDefault="007624E6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112, rue d’Antrain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35700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Rennes</w:t>
                            </w:r>
                          </w:p>
                          <w:p w14:paraId="05BFE6B4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023EB0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2BC1BA" w14:textId="6517FA3B" w:rsidR="00533C46" w:rsidRPr="008A3DEF" w:rsidRDefault="00290F0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 :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533C4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7624E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37 88 01 51</w:t>
                            </w:r>
                          </w:p>
                          <w:p w14:paraId="54B3C39A" w14:textId="7A4717B9" w:rsidR="00533C46" w:rsidRPr="008A3DEF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="00290F04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15" w:history="1">
                              <w:r w:rsidR="007624E6" w:rsidRPr="008A3DEF">
                                <w:rPr>
                                  <w:rStyle w:val="Lienhypertexte"/>
                                  <w:rFonts w:ascii="Corbel" w:hAnsi="Corbel" w:cs="SegoePro-Light"/>
                                  <w:color w:val="808080" w:themeColor="background1" w:themeShade="8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leoguilpain@hotmail.fr</w:t>
                              </w:r>
                            </w:hyperlink>
                          </w:p>
                          <w:p w14:paraId="0F63CC48" w14:textId="29BB5FB6" w:rsidR="00533C46" w:rsidRPr="008A3DEF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7624E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20/11/1996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55F4C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14:paraId="02A097C3" w14:textId="77777777" w:rsidR="00533C46" w:rsidRPr="008A3DEF" w:rsidRDefault="00533C46" w:rsidP="008131F3">
                            <w:pPr>
                              <w:pStyle w:val="Textedebulles"/>
                              <w:spacing w:line="36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5EAD0C1" w14:textId="498FAE9A" w:rsidR="00533C46" w:rsidRPr="008A3DEF" w:rsidRDefault="0038104D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Élève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Ingénieur</w:t>
                            </w:r>
                          </w:p>
                          <w:p w14:paraId="7C576FCD" w14:textId="186EC342" w:rsidR="00533C46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7624E6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  <w:p w14:paraId="6C4581EE" w14:textId="77777777" w:rsidR="001A3471" w:rsidRDefault="001A3471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DA4EFF" w14:textId="77777777" w:rsidR="001A3471" w:rsidRPr="008B4CC4" w:rsidRDefault="001A3471" w:rsidP="001A3471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color w:val="949494" w:themeColor="accent6" w:themeTint="99"/>
                                <w:lang w:val="en-US"/>
                              </w:rPr>
                            </w:pPr>
                            <w:r w:rsidRPr="008B4CC4">
                              <w:rPr>
                                <w:rFonts w:ascii="Corbel" w:hAnsi="Corbel" w:cs="SegoePro-Bold"/>
                                <w:b/>
                                <w:bCs/>
                                <w:color w:val="949494" w:themeColor="accent6" w:themeTint="99"/>
                                <w:lang w:val="en-US"/>
                              </w:rPr>
                              <w:t>Contact</w:t>
                            </w:r>
                          </w:p>
                          <w:p w14:paraId="3D1579E2" w14:textId="77777777" w:rsidR="001A3471" w:rsidRPr="00991694" w:rsidRDefault="001A3471" w:rsidP="001A3471">
                            <w:pPr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gramStart"/>
                            <w:r w:rsidRPr="00991694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  <w:t>Skype :</w:t>
                            </w:r>
                            <w:proofErr w:type="gramEnd"/>
                            <w:r w:rsidRPr="00991694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  <w:t xml:space="preserve"> Léo Guilpain</w:t>
                            </w:r>
                          </w:p>
                          <w:p w14:paraId="7BF1A67E" w14:textId="40FC15E5" w:rsidR="001A3471" w:rsidRPr="00587209" w:rsidRDefault="0038104D" w:rsidP="001A3471">
                            <w:pPr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587209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  <w:t>LinkedIn:</w:t>
                            </w:r>
                            <w:r w:rsidR="001A3471" w:rsidRPr="00587209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="001A3471" w:rsidRPr="00446200">
                              <w:rPr>
                                <w:rFonts w:ascii="Source Sans Pro" w:hAnsi="Source Sans Pro"/>
                                <w:color w:val="0084BF"/>
                                <w:sz w:val="23"/>
                                <w:szCs w:val="23"/>
                                <w:shd w:val="clear" w:color="auto" w:fill="F5F5F5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="001A3471" w:rsidRPr="00446200">
                              <w:rPr>
                                <w:rFonts w:ascii="Source Sans Pro" w:hAnsi="Source Sans Pro"/>
                                <w:color w:val="0084BF"/>
                                <w:sz w:val="23"/>
                                <w:szCs w:val="23"/>
                                <w:shd w:val="clear" w:color="auto" w:fill="F5F5F5"/>
                                <w:lang w:val="en-US"/>
                              </w:rPr>
                              <w:t>leo-guilpain</w:t>
                            </w:r>
                            <w:proofErr w:type="spellEnd"/>
                          </w:p>
                          <w:p w14:paraId="5B36FED0" w14:textId="77777777" w:rsidR="001A3471" w:rsidRPr="001A3471" w:rsidRDefault="001A3471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690DB3" w14:textId="77777777" w:rsidR="0098177D" w:rsidRPr="001A3471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3F5A2D" w14:textId="77777777" w:rsidR="0098177D" w:rsidRPr="001A3471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5533" id="Zone de texte 1" o:spid="_x0000_s1042" type="#_x0000_t202" style="position:absolute;margin-left:-67.85pt;margin-top:92.7pt;width:132.75pt;height:3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" filled="f" stroked="f">
                <v:textbox>
                  <w:txbxContent>
                    <w:p w14:paraId="4B07CFE8" w14:textId="77777777" w:rsidR="00533C46" w:rsidRPr="008A3DEF" w:rsidRDefault="007624E6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112, rue d’Antrain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35700 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Rennes</w:t>
                      </w:r>
                    </w:p>
                    <w:p w14:paraId="05BFE6B4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023EB0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72BC1BA" w14:textId="6517FA3B" w:rsidR="00533C46" w:rsidRPr="008A3DEF" w:rsidRDefault="00290F0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 :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533C4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7624E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37 88 01 51</w:t>
                      </w:r>
                    </w:p>
                    <w:p w14:paraId="54B3C39A" w14:textId="7A4717B9" w:rsidR="00533C46" w:rsidRPr="008A3DEF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="00290F04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16" w:history="1">
                        <w:r w:rsidR="007624E6" w:rsidRPr="008A3DEF">
                          <w:rPr>
                            <w:rStyle w:val="Lienhypertexte"/>
                            <w:rFonts w:ascii="Corbel" w:hAnsi="Corbel" w:cs="SegoePro-Light"/>
                            <w:color w:val="808080" w:themeColor="background1" w:themeShade="8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leoguilpain@hotmail.fr</w:t>
                        </w:r>
                      </w:hyperlink>
                    </w:p>
                    <w:p w14:paraId="0F63CC48" w14:textId="29BB5FB6" w:rsidR="00533C46" w:rsidRPr="008A3DEF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7624E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20/11/1996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55F4C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14:paraId="02A097C3" w14:textId="77777777" w:rsidR="00533C46" w:rsidRPr="008A3DEF" w:rsidRDefault="00533C46" w:rsidP="008131F3">
                      <w:pPr>
                        <w:pStyle w:val="Textedebulles"/>
                        <w:spacing w:line="360" w:lineRule="auto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5EAD0C1" w14:textId="498FAE9A" w:rsidR="00533C46" w:rsidRPr="008A3DEF" w:rsidRDefault="0038104D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Élève</w:t>
                      </w:r>
                      <w:r w:rsidR="001A3471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Ingénieur</w:t>
                      </w:r>
                    </w:p>
                    <w:p w14:paraId="7C576FCD" w14:textId="186EC342" w:rsidR="00533C46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7624E6"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  <w:p w14:paraId="6C4581EE" w14:textId="77777777" w:rsidR="001A3471" w:rsidRDefault="001A3471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DA4EFF" w14:textId="77777777" w:rsidR="001A3471" w:rsidRPr="008B4CC4" w:rsidRDefault="001A3471" w:rsidP="001A3471">
                      <w:pPr>
                        <w:rPr>
                          <w:rFonts w:ascii="Corbel" w:hAnsi="Corbel" w:cs="SegoePro-Bold"/>
                          <w:b/>
                          <w:bCs/>
                          <w:color w:val="949494" w:themeColor="accent6" w:themeTint="99"/>
                          <w:lang w:val="en-US"/>
                        </w:rPr>
                      </w:pPr>
                      <w:r w:rsidRPr="008B4CC4">
                        <w:rPr>
                          <w:rFonts w:ascii="Corbel" w:hAnsi="Corbel" w:cs="SegoePro-Bold"/>
                          <w:b/>
                          <w:bCs/>
                          <w:color w:val="949494" w:themeColor="accent6" w:themeTint="99"/>
                          <w:lang w:val="en-US"/>
                        </w:rPr>
                        <w:t>Contact</w:t>
                      </w:r>
                    </w:p>
                    <w:p w14:paraId="3D1579E2" w14:textId="77777777" w:rsidR="001A3471" w:rsidRPr="00991694" w:rsidRDefault="001A3471" w:rsidP="001A3471">
                      <w:pPr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</w:pPr>
                      <w:proofErr w:type="gramStart"/>
                      <w:r w:rsidRPr="00991694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  <w:t>Skype :</w:t>
                      </w:r>
                      <w:proofErr w:type="gramEnd"/>
                      <w:r w:rsidRPr="00991694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  <w:t xml:space="preserve"> Léo Guilpain</w:t>
                      </w:r>
                    </w:p>
                    <w:p w14:paraId="7BF1A67E" w14:textId="40FC15E5" w:rsidR="001A3471" w:rsidRPr="00587209" w:rsidRDefault="0038104D" w:rsidP="001A3471">
                      <w:pPr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</w:pPr>
                      <w:r w:rsidRPr="00587209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  <w:t>LinkedIn:</w:t>
                      </w:r>
                      <w:r w:rsidR="001A3471" w:rsidRPr="00587209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="001A3471" w:rsidRPr="00446200">
                        <w:rPr>
                          <w:rFonts w:ascii="Source Sans Pro" w:hAnsi="Source Sans Pro"/>
                          <w:color w:val="0084BF"/>
                          <w:sz w:val="23"/>
                          <w:szCs w:val="23"/>
                          <w:shd w:val="clear" w:color="auto" w:fill="F5F5F5"/>
                          <w:lang w:val="en-US"/>
                        </w:rPr>
                        <w:t>linkedin.com/in/</w:t>
                      </w:r>
                      <w:proofErr w:type="spellStart"/>
                      <w:r w:rsidR="001A3471" w:rsidRPr="00446200">
                        <w:rPr>
                          <w:rFonts w:ascii="Source Sans Pro" w:hAnsi="Source Sans Pro"/>
                          <w:color w:val="0084BF"/>
                          <w:sz w:val="23"/>
                          <w:szCs w:val="23"/>
                          <w:shd w:val="clear" w:color="auto" w:fill="F5F5F5"/>
                          <w:lang w:val="en-US"/>
                        </w:rPr>
                        <w:t>leo-guilpain</w:t>
                      </w:r>
                      <w:proofErr w:type="spellEnd"/>
                    </w:p>
                    <w:p w14:paraId="5B36FED0" w14:textId="77777777" w:rsidR="001A3471" w:rsidRPr="001A3471" w:rsidRDefault="001A3471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690DB3" w14:textId="77777777" w:rsidR="0098177D" w:rsidRPr="001A3471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63F5A2D" w14:textId="77777777" w:rsidR="0098177D" w:rsidRPr="001A3471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A347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D64013" wp14:editId="62356A34">
                <wp:simplePos x="0" y="0"/>
                <wp:positionH relativeFrom="page">
                  <wp:posOffset>0</wp:posOffset>
                </wp:positionH>
                <wp:positionV relativeFrom="page">
                  <wp:posOffset>7454265</wp:posOffset>
                </wp:positionV>
                <wp:extent cx="1739130" cy="3141133"/>
                <wp:effectExtent l="0" t="0" r="0" b="254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130" cy="3141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2EC3E" w14:textId="2054B453" w:rsidR="00533C46" w:rsidRPr="008A3DEF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B4CC4">
                              <w:rPr>
                                <w:rFonts w:ascii="Corbel" w:hAnsi="Corbel" w:cs="SegoePro-Bold"/>
                                <w:b/>
                                <w:bCs/>
                                <w:color w:val="949494" w:themeColor="accent6" w:themeTint="99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8B4CC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949494" w:themeColor="accent6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98177D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Responsable football au sein du bureau des étudiants de l’ESIR</w:t>
                            </w:r>
                            <w:r w:rsidR="00E9119A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en 2017</w:t>
                            </w:r>
                          </w:p>
                          <w:p w14:paraId="739DDD10" w14:textId="43881C42" w:rsidR="00607C8F" w:rsidRPr="008A3DEF" w:rsidRDefault="0098177D" w:rsidP="0098177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Capitaine de l’équipe de football universitaire</w:t>
                            </w:r>
                            <w:r w:rsidR="00E9119A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en 2017</w:t>
                            </w:r>
                          </w:p>
                          <w:p w14:paraId="0A36A727" w14:textId="77777777" w:rsidR="009662E2" w:rsidRDefault="009662E2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</w:pPr>
                          </w:p>
                          <w:p w14:paraId="6DB72BDA" w14:textId="77777777" w:rsidR="00533C46" w:rsidRPr="008B4CC4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949494" w:themeColor="accent6" w:themeTint="99"/>
                                <w:sz w:val="24"/>
                                <w:szCs w:val="24"/>
                              </w:rPr>
                            </w:pPr>
                            <w:r w:rsidRPr="008B4CC4">
                              <w:rPr>
                                <w:rFonts w:ascii="Corbel" w:hAnsi="Corbel" w:cs="SegoePro-Bold"/>
                                <w:b/>
                                <w:bCs/>
                                <w:color w:val="949494" w:themeColor="accent6" w:themeTint="99"/>
                                <w:sz w:val="24"/>
                                <w:szCs w:val="24"/>
                              </w:rPr>
                              <w:t>Sport</w:t>
                            </w:r>
                            <w:r w:rsidRPr="008B4CC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949494" w:themeColor="accent6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1A3C3D" w14:textId="481D1C83" w:rsidR="00533C46" w:rsidRPr="008A3DEF" w:rsidRDefault="00607C8F" w:rsidP="00BE5C04">
                            <w:pPr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 xml:space="preserve">Football 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 xml:space="preserve">en club </w:t>
                            </w: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>depuis l’âge de 5 ans</w:t>
                            </w:r>
                          </w:p>
                          <w:p w14:paraId="2B362A76" w14:textId="5807CAB4" w:rsidR="004F4AE9" w:rsidRDefault="004F4AE9" w:rsidP="00BE5C04">
                            <w:pPr>
                              <w:rPr>
                                <w:rFonts w:ascii="Corbel" w:hAnsi="Corbel" w:cs="SegoePro-Light"/>
                                <w:color w:val="FFFFFF" w:themeColor="background1"/>
                              </w:rPr>
                            </w:pPr>
                          </w:p>
                          <w:p w14:paraId="7C573C04" w14:textId="77777777" w:rsidR="004F4AE9" w:rsidRPr="001A3471" w:rsidRDefault="004F4AE9" w:rsidP="00BE5C04">
                            <w:pPr>
                              <w:rPr>
                                <w:rFonts w:ascii="Corbel" w:hAnsi="Corbel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4013" id="Zone de texte 76" o:spid="_x0000_s1043" type="#_x0000_t202" style="position:absolute;margin-left:0;margin-top:586.95pt;width:136.95pt;height:247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" filled="f" stroked="f">
                <v:textbox>
                  <w:txbxContent>
                    <w:p w14:paraId="2332EC3E" w14:textId="2054B453" w:rsidR="00533C46" w:rsidRPr="008A3DEF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B4CC4">
                        <w:rPr>
                          <w:rFonts w:ascii="Corbel" w:hAnsi="Corbel" w:cs="SegoePro-Bold"/>
                          <w:b/>
                          <w:bCs/>
                          <w:color w:val="949494" w:themeColor="accent6" w:themeTint="99"/>
                          <w:sz w:val="24"/>
                          <w:szCs w:val="24"/>
                        </w:rPr>
                        <w:t>Association</w:t>
                      </w:r>
                      <w:r w:rsidRPr="008B4CC4">
                        <w:rPr>
                          <w:rFonts w:ascii="Corbel" w:hAnsi="Corbel" w:cs="SegoePro-Bold"/>
                          <w:b/>
                          <w:bCs/>
                          <w:caps/>
                          <w:color w:val="949494" w:themeColor="accent6" w:themeTint="9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98177D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- </w:t>
                      </w:r>
                      <w:r w:rsidR="00607C8F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>Responsable football au sein du bureau des étudiants de l’ESIR</w:t>
                      </w:r>
                      <w:r w:rsidR="00E9119A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 en 2017</w:t>
                      </w:r>
                    </w:p>
                    <w:p w14:paraId="739DDD10" w14:textId="43881C42" w:rsidR="00607C8F" w:rsidRPr="008A3DEF" w:rsidRDefault="0098177D" w:rsidP="0098177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- </w:t>
                      </w:r>
                      <w:r w:rsidR="00607C8F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>Capitaine de l’équipe de football universitaire</w:t>
                      </w:r>
                      <w:r w:rsidR="00E9119A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 en 2017</w:t>
                      </w:r>
                    </w:p>
                    <w:p w14:paraId="0A36A727" w14:textId="77777777" w:rsidR="009662E2" w:rsidRDefault="009662E2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</w:pPr>
                    </w:p>
                    <w:p w14:paraId="6DB72BDA" w14:textId="77777777" w:rsidR="00533C46" w:rsidRPr="008B4CC4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949494" w:themeColor="accent6" w:themeTint="99"/>
                          <w:sz w:val="24"/>
                          <w:szCs w:val="24"/>
                        </w:rPr>
                      </w:pPr>
                      <w:r w:rsidRPr="008B4CC4">
                        <w:rPr>
                          <w:rFonts w:ascii="Corbel" w:hAnsi="Corbel" w:cs="SegoePro-Bold"/>
                          <w:b/>
                          <w:bCs/>
                          <w:color w:val="949494" w:themeColor="accent6" w:themeTint="99"/>
                          <w:sz w:val="24"/>
                          <w:szCs w:val="24"/>
                        </w:rPr>
                        <w:t>Sport</w:t>
                      </w:r>
                      <w:r w:rsidRPr="008B4CC4">
                        <w:rPr>
                          <w:rFonts w:ascii="Corbel" w:hAnsi="Corbel" w:cs="SegoePro-Bold"/>
                          <w:b/>
                          <w:bCs/>
                          <w:caps/>
                          <w:color w:val="949494" w:themeColor="accent6" w:themeTint="9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1A3C3D" w14:textId="481D1C83" w:rsidR="00533C46" w:rsidRPr="008A3DEF" w:rsidRDefault="00607C8F" w:rsidP="00BE5C04">
                      <w:pPr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 xml:space="preserve">Football </w:t>
                      </w:r>
                      <w:r w:rsidR="001A3471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 xml:space="preserve">en club </w:t>
                      </w: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>depuis l’âge de 5 ans</w:t>
                      </w:r>
                    </w:p>
                    <w:p w14:paraId="2B362A76" w14:textId="5807CAB4" w:rsidR="004F4AE9" w:rsidRDefault="004F4AE9" w:rsidP="00BE5C04">
                      <w:pPr>
                        <w:rPr>
                          <w:rFonts w:ascii="Corbel" w:hAnsi="Corbel" w:cs="SegoePro-Light"/>
                          <w:color w:val="FFFFFF" w:themeColor="background1"/>
                        </w:rPr>
                      </w:pPr>
                    </w:p>
                    <w:p w14:paraId="7C573C04" w14:textId="77777777" w:rsidR="004F4AE9" w:rsidRPr="001A3471" w:rsidRDefault="004F4AE9" w:rsidP="00BE5C04">
                      <w:pPr>
                        <w:rPr>
                          <w:rFonts w:ascii="Corbel" w:hAnsi="Corbel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B39A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5CAB5" wp14:editId="36383EDC">
                <wp:simplePos x="0" y="0"/>
                <wp:positionH relativeFrom="column">
                  <wp:posOffset>3310255</wp:posOffset>
                </wp:positionH>
                <wp:positionV relativeFrom="page">
                  <wp:posOffset>257175</wp:posOffset>
                </wp:positionV>
                <wp:extent cx="3011805" cy="684530"/>
                <wp:effectExtent l="0" t="0" r="0" b="1270"/>
                <wp:wrapThrough wrapText="bothSides">
                  <wp:wrapPolygon edited="0">
                    <wp:start x="273" y="0"/>
                    <wp:lineTo x="273" y="21039"/>
                    <wp:lineTo x="21176" y="21039"/>
                    <wp:lineTo x="21176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BDA62" w14:textId="77777777" w:rsidR="00533C46" w:rsidRPr="0075570E" w:rsidRDefault="00533C46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CAB5" id="Zone de texte 13" o:spid="_x0000_s1044" type="#_x0000_t202" style="position:absolute;margin-left:260.65pt;margin-top:20.25pt;width:237.15pt;height:53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" filled="f" stroked="f">
                <v:textbox>
                  <w:txbxContent>
                    <w:p w14:paraId="621BDA62" w14:textId="77777777" w:rsidR="00533C46" w:rsidRPr="0075570E" w:rsidRDefault="00533C46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FE0F9" w14:textId="77777777" w:rsidR="00B63B0F" w:rsidRDefault="00B63B0F" w:rsidP="00B51FFB">
      <w:r>
        <w:separator/>
      </w:r>
    </w:p>
  </w:endnote>
  <w:endnote w:type="continuationSeparator" w:id="0">
    <w:p w14:paraId="6D54F2DE" w14:textId="77777777" w:rsidR="00B63B0F" w:rsidRDefault="00B63B0F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AC59E" w14:textId="77777777" w:rsidR="00B63B0F" w:rsidRDefault="00B63B0F" w:rsidP="00B51FFB">
      <w:r>
        <w:separator/>
      </w:r>
    </w:p>
  </w:footnote>
  <w:footnote w:type="continuationSeparator" w:id="0">
    <w:p w14:paraId="1F19C3BB" w14:textId="77777777" w:rsidR="00B63B0F" w:rsidRDefault="00B63B0F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76B2B"/>
    <w:multiLevelType w:val="hybridMultilevel"/>
    <w:tmpl w:val="18E08A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415FB"/>
    <w:multiLevelType w:val="hybridMultilevel"/>
    <w:tmpl w:val="ACF25BAA"/>
    <w:lvl w:ilvl="0" w:tplc="AAA06E36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11951"/>
    <w:multiLevelType w:val="hybridMultilevel"/>
    <w:tmpl w:val="6EA063E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16485"/>
    <w:multiLevelType w:val="hybridMultilevel"/>
    <w:tmpl w:val="AC1E9524"/>
    <w:lvl w:ilvl="0" w:tplc="32CADB8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E3C2C"/>
    <w:multiLevelType w:val="hybridMultilevel"/>
    <w:tmpl w:val="52F4DAB0"/>
    <w:lvl w:ilvl="0" w:tplc="426A2CE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1"/>
  </w:num>
  <w:num w:numId="5">
    <w:abstractNumId w:val="21"/>
  </w:num>
  <w:num w:numId="6">
    <w:abstractNumId w:val="2"/>
  </w:num>
  <w:num w:numId="7">
    <w:abstractNumId w:val="8"/>
  </w:num>
  <w:num w:numId="8">
    <w:abstractNumId w:val="18"/>
  </w:num>
  <w:num w:numId="9">
    <w:abstractNumId w:val="24"/>
  </w:num>
  <w:num w:numId="10">
    <w:abstractNumId w:val="30"/>
  </w:num>
  <w:num w:numId="11">
    <w:abstractNumId w:val="33"/>
  </w:num>
  <w:num w:numId="12">
    <w:abstractNumId w:val="31"/>
  </w:num>
  <w:num w:numId="13">
    <w:abstractNumId w:val="36"/>
  </w:num>
  <w:num w:numId="14">
    <w:abstractNumId w:val="42"/>
  </w:num>
  <w:num w:numId="15">
    <w:abstractNumId w:val="17"/>
  </w:num>
  <w:num w:numId="16">
    <w:abstractNumId w:val="14"/>
  </w:num>
  <w:num w:numId="17">
    <w:abstractNumId w:val="1"/>
  </w:num>
  <w:num w:numId="18">
    <w:abstractNumId w:val="9"/>
  </w:num>
  <w:num w:numId="19">
    <w:abstractNumId w:val="34"/>
  </w:num>
  <w:num w:numId="20">
    <w:abstractNumId w:val="25"/>
  </w:num>
  <w:num w:numId="21">
    <w:abstractNumId w:val="27"/>
  </w:num>
  <w:num w:numId="22">
    <w:abstractNumId w:val="20"/>
  </w:num>
  <w:num w:numId="23">
    <w:abstractNumId w:val="32"/>
  </w:num>
  <w:num w:numId="24">
    <w:abstractNumId w:val="6"/>
  </w:num>
  <w:num w:numId="25">
    <w:abstractNumId w:val="5"/>
  </w:num>
  <w:num w:numId="26">
    <w:abstractNumId w:val="22"/>
  </w:num>
  <w:num w:numId="27">
    <w:abstractNumId w:val="26"/>
  </w:num>
  <w:num w:numId="28">
    <w:abstractNumId w:val="0"/>
  </w:num>
  <w:num w:numId="29">
    <w:abstractNumId w:val="29"/>
  </w:num>
  <w:num w:numId="30">
    <w:abstractNumId w:val="12"/>
  </w:num>
  <w:num w:numId="31">
    <w:abstractNumId w:val="16"/>
  </w:num>
  <w:num w:numId="32">
    <w:abstractNumId w:val="19"/>
  </w:num>
  <w:num w:numId="33">
    <w:abstractNumId w:val="35"/>
  </w:num>
  <w:num w:numId="34">
    <w:abstractNumId w:val="10"/>
  </w:num>
  <w:num w:numId="35">
    <w:abstractNumId w:val="37"/>
  </w:num>
  <w:num w:numId="36">
    <w:abstractNumId w:val="28"/>
  </w:num>
  <w:num w:numId="37">
    <w:abstractNumId w:val="13"/>
  </w:num>
  <w:num w:numId="38">
    <w:abstractNumId w:val="41"/>
  </w:num>
  <w:num w:numId="39">
    <w:abstractNumId w:val="15"/>
  </w:num>
  <w:num w:numId="40">
    <w:abstractNumId w:val="7"/>
  </w:num>
  <w:num w:numId="41">
    <w:abstractNumId w:val="39"/>
  </w:num>
  <w:num w:numId="42">
    <w:abstractNumId w:val="38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fr-FR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E6"/>
    <w:rsid w:val="00010BF5"/>
    <w:rsid w:val="00023418"/>
    <w:rsid w:val="00075AB5"/>
    <w:rsid w:val="000B09A3"/>
    <w:rsid w:val="000E5A1F"/>
    <w:rsid w:val="001411D6"/>
    <w:rsid w:val="00153A05"/>
    <w:rsid w:val="001A3471"/>
    <w:rsid w:val="001B01AB"/>
    <w:rsid w:val="001B55A0"/>
    <w:rsid w:val="001B5EE6"/>
    <w:rsid w:val="002303A4"/>
    <w:rsid w:val="002319E2"/>
    <w:rsid w:val="00244A15"/>
    <w:rsid w:val="0025250A"/>
    <w:rsid w:val="00260D98"/>
    <w:rsid w:val="00282810"/>
    <w:rsid w:val="00290F04"/>
    <w:rsid w:val="00297036"/>
    <w:rsid w:val="002C6F62"/>
    <w:rsid w:val="00300FB7"/>
    <w:rsid w:val="00332D35"/>
    <w:rsid w:val="00357D94"/>
    <w:rsid w:val="003610D8"/>
    <w:rsid w:val="003615FE"/>
    <w:rsid w:val="003714BD"/>
    <w:rsid w:val="00380ED0"/>
    <w:rsid w:val="0038104D"/>
    <w:rsid w:val="00394476"/>
    <w:rsid w:val="003B39A5"/>
    <w:rsid w:val="003D06AB"/>
    <w:rsid w:val="003D445D"/>
    <w:rsid w:val="004204BA"/>
    <w:rsid w:val="004228E2"/>
    <w:rsid w:val="00427934"/>
    <w:rsid w:val="0043288E"/>
    <w:rsid w:val="00446CB6"/>
    <w:rsid w:val="004B60AA"/>
    <w:rsid w:val="004F4AE9"/>
    <w:rsid w:val="00531751"/>
    <w:rsid w:val="00533C46"/>
    <w:rsid w:val="005531F2"/>
    <w:rsid w:val="00565069"/>
    <w:rsid w:val="00572AE6"/>
    <w:rsid w:val="00587209"/>
    <w:rsid w:val="005A7045"/>
    <w:rsid w:val="005B4C42"/>
    <w:rsid w:val="00600690"/>
    <w:rsid w:val="00607C8F"/>
    <w:rsid w:val="00610066"/>
    <w:rsid w:val="00652FBF"/>
    <w:rsid w:val="006D2443"/>
    <w:rsid w:val="006D375C"/>
    <w:rsid w:val="006F3304"/>
    <w:rsid w:val="006F799E"/>
    <w:rsid w:val="007509FA"/>
    <w:rsid w:val="0075570E"/>
    <w:rsid w:val="00755F4C"/>
    <w:rsid w:val="007624E6"/>
    <w:rsid w:val="00773A5E"/>
    <w:rsid w:val="00791F2D"/>
    <w:rsid w:val="00795718"/>
    <w:rsid w:val="007A5221"/>
    <w:rsid w:val="007C7E49"/>
    <w:rsid w:val="008131F3"/>
    <w:rsid w:val="008424FA"/>
    <w:rsid w:val="008A3DEF"/>
    <w:rsid w:val="008A4186"/>
    <w:rsid w:val="008B237A"/>
    <w:rsid w:val="008B4CC4"/>
    <w:rsid w:val="008D2C12"/>
    <w:rsid w:val="008F4D63"/>
    <w:rsid w:val="00930F68"/>
    <w:rsid w:val="00945931"/>
    <w:rsid w:val="00955B50"/>
    <w:rsid w:val="009662E2"/>
    <w:rsid w:val="00973307"/>
    <w:rsid w:val="0098177D"/>
    <w:rsid w:val="00991694"/>
    <w:rsid w:val="00994DF8"/>
    <w:rsid w:val="009B6B66"/>
    <w:rsid w:val="009E3264"/>
    <w:rsid w:val="00A44FF2"/>
    <w:rsid w:val="00A73C49"/>
    <w:rsid w:val="00AA6C16"/>
    <w:rsid w:val="00AC6ABE"/>
    <w:rsid w:val="00AD7669"/>
    <w:rsid w:val="00AE5825"/>
    <w:rsid w:val="00AF7C19"/>
    <w:rsid w:val="00B47022"/>
    <w:rsid w:val="00B51FFB"/>
    <w:rsid w:val="00B63B0F"/>
    <w:rsid w:val="00B83FE3"/>
    <w:rsid w:val="00BB6353"/>
    <w:rsid w:val="00BC5ADF"/>
    <w:rsid w:val="00BE5C04"/>
    <w:rsid w:val="00BE6ABE"/>
    <w:rsid w:val="00BF4C23"/>
    <w:rsid w:val="00C1441D"/>
    <w:rsid w:val="00CE06E8"/>
    <w:rsid w:val="00D06F3C"/>
    <w:rsid w:val="00D0757E"/>
    <w:rsid w:val="00D10382"/>
    <w:rsid w:val="00D22BC4"/>
    <w:rsid w:val="00D326EE"/>
    <w:rsid w:val="00D62916"/>
    <w:rsid w:val="00D67FE8"/>
    <w:rsid w:val="00D76F43"/>
    <w:rsid w:val="00D8598A"/>
    <w:rsid w:val="00D873DD"/>
    <w:rsid w:val="00DC5877"/>
    <w:rsid w:val="00DC6CA6"/>
    <w:rsid w:val="00DD2E57"/>
    <w:rsid w:val="00E05C21"/>
    <w:rsid w:val="00E27B5B"/>
    <w:rsid w:val="00E7027E"/>
    <w:rsid w:val="00E75F52"/>
    <w:rsid w:val="00E76932"/>
    <w:rsid w:val="00E87342"/>
    <w:rsid w:val="00E9119A"/>
    <w:rsid w:val="00F16B08"/>
    <w:rsid w:val="00F330FD"/>
    <w:rsid w:val="00F47BC2"/>
    <w:rsid w:val="00F52B9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8B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5F5F5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919191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eoguilpain@hotmail.f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leoguilpain@hotmail.f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erLeO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2018-08-20T17:44:00Z</dcterms:created>
  <dcterms:modified xsi:type="dcterms:W3CDTF">2018-08-20T17:49:00Z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